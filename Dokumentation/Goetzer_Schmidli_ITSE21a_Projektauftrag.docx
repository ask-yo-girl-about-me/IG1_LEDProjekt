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E66" w14:textId="77777777" w:rsidR="00960D1D" w:rsidRDefault="00960D1D">
      <w:pPr>
        <w:spacing w:after="0" w:line="248" w:lineRule="exact"/>
      </w:pPr>
      <w:bookmarkStart w:id="0" w:name="_Toc441491632"/>
      <w:bookmarkStart w:id="1" w:name="_Toc441491512"/>
      <w:bookmarkStart w:id="2" w:name="_Toc441483956"/>
      <w:bookmarkStart w:id="3" w:name="_Toc441481074"/>
      <w:bookmarkStart w:id="4" w:name="_Toc441494707"/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1"/>
          <w:szCs w:val="21"/>
          <w:lang w:val="de-DE"/>
        </w:rPr>
        <w:id w:val="50116608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764361E" w14:textId="5238A437" w:rsidR="00960D1D" w:rsidRDefault="00960D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C75A7AF" w14:textId="4BBA98C1" w:rsidR="00DE5B85" w:rsidRDefault="00960D1D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7141" w:history="1">
            <w:r w:rsidR="00DE5B85" w:rsidRPr="00565B9E">
              <w:rPr>
                <w:rStyle w:val="Hyperlink"/>
              </w:rPr>
              <w:t>1 Projektbeschrieb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_Toc82157141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18AEA8B0" w14:textId="6247FF17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2" w:history="1">
            <w:r w:rsidR="00DE5B85" w:rsidRPr="00565B9E">
              <w:rPr>
                <w:rStyle w:val="Hyperlink"/>
              </w:rPr>
              <w:t>2 Initialisierung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_Toc82157142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F8A1FAE" w14:textId="135DF70B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3" w:history="1">
            <w:r w:rsidR="00DE5B85" w:rsidRPr="00565B9E">
              <w:rPr>
                <w:rStyle w:val="Hyperlink"/>
              </w:rPr>
              <w:t>2.1 Funktionale und nicht-Funktionale Anforderungen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_Toc82157143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0EE5BCE" w14:textId="40996CF5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4" w:history="1">
            <w:r w:rsidR="00DE5B85" w:rsidRPr="00565B9E">
              <w:rPr>
                <w:rStyle w:val="Hyperlink"/>
              </w:rPr>
              <w:t>2.2 Signale an den Ein- und Ausgängen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_Toc82157144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344E8F2" w14:textId="56975224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5" w:history="1">
            <w:r w:rsidR="00DE5B85" w:rsidRPr="00565B9E">
              <w:rPr>
                <w:rStyle w:val="Hyperlink"/>
              </w:rPr>
              <w:t>2.3 Blockschaltbild mit sämtlichen Ein- und Ausgängen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_Toc82157145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5A9502D" w14:textId="152FBA9B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6" w:history="1">
            <w:r w:rsidR="00DE5B85" w:rsidRPr="00565B9E">
              <w:rPr>
                <w:rStyle w:val="Hyperlink"/>
              </w:rPr>
              <w:t>3 Konzept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_Toc82157146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4B759408" w14:textId="5C551077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7" w:history="1">
            <w:r w:rsidR="00DE5B85" w:rsidRPr="00565B9E">
              <w:rPr>
                <w:rStyle w:val="Hyperlink"/>
              </w:rPr>
              <w:t>3.1 Detailschema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_Toc82157147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8BCE4E3" w14:textId="58ECF5A2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8" w:history="1">
            <w:r w:rsidR="00DE5B85" w:rsidRPr="00565B9E">
              <w:rPr>
                <w:rStyle w:val="Hyperlink"/>
              </w:rPr>
              <w:t>3.2 Werte-Zuweisungs-Tabelle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_Toc82157148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01A5E243" w14:textId="3ADE2917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9" w:history="1">
            <w:r w:rsidR="00DE5B85" w:rsidRPr="00565B9E">
              <w:rPr>
                <w:rStyle w:val="Hyperlink"/>
              </w:rPr>
              <w:t>3.3 Programmablauf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_Toc82157149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53E5D950" w14:textId="6A427156" w:rsidR="00DE5B85" w:rsidRDefault="00E028E0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50" w:history="1">
            <w:r w:rsidR="00DE5B85" w:rsidRPr="00565B9E">
              <w:rPr>
                <w:rStyle w:val="Hyperlink"/>
              </w:rPr>
              <w:t>3.4 Definierte Testcases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_Toc82157150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33CEBC03" w14:textId="63C063D9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1" w:history="1">
            <w:r w:rsidR="00DE5B85" w:rsidRPr="00565B9E">
              <w:rPr>
                <w:rStyle w:val="Hyperlink"/>
              </w:rPr>
              <w:t>4 Implementierung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_Toc82157151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1D0F9E40" w14:textId="7A909DC4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2" w:history="1">
            <w:r w:rsidR="00DE5B85" w:rsidRPr="00565B9E">
              <w:rPr>
                <w:rStyle w:val="Hyperlink"/>
              </w:rPr>
              <w:t>5 Testing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_Toc82157152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7B36CAF3" w14:textId="4139BF1C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3" w:history="1">
            <w:r w:rsidR="00DE5B85" w:rsidRPr="00565B9E">
              <w:rPr>
                <w:rStyle w:val="Hyperlink"/>
              </w:rPr>
              <w:t>6 Reflexion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_Toc82157153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4</w:t>
            </w:r>
            <w:r w:rsidR="00DE5B85">
              <w:rPr>
                <w:webHidden/>
              </w:rPr>
              <w:fldChar w:fldCharType="end"/>
            </w:r>
          </w:hyperlink>
        </w:p>
        <w:p w14:paraId="0014B3FB" w14:textId="17D0BB37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4" w:history="1">
            <w:r w:rsidR="00DE5B85" w:rsidRPr="00565B9E">
              <w:rPr>
                <w:rStyle w:val="Hyperlink"/>
              </w:rPr>
              <w:t>7</w:t>
            </w:r>
            <w:r w:rsidR="00DE5B85" w:rsidRPr="00565B9E">
              <w:rPr>
                <w:rStyle w:val="Hyperlink"/>
                <w:lang w:val="de-DE"/>
              </w:rPr>
              <w:t xml:space="preserve"> Literaturverzeichnis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_Toc82157154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354966A5" w14:textId="7543026F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5" w:history="1">
            <w:r w:rsidR="00DE5B85" w:rsidRPr="00565B9E">
              <w:rPr>
                <w:rStyle w:val="Hyperlink"/>
              </w:rPr>
              <w:t>8 Abbildverzeichnis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_Toc82157155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5BF3A634" w14:textId="5CA218B9" w:rsidR="00DE5B85" w:rsidRDefault="00E028E0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6" w:history="1">
            <w:r w:rsidR="00DE5B85" w:rsidRPr="00565B9E">
              <w:rPr>
                <w:rStyle w:val="Hyperlink"/>
              </w:rPr>
              <w:t>9 Tabellenverzeichnis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_Toc82157156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5</w:t>
            </w:r>
            <w:r w:rsidR="00DE5B85">
              <w:rPr>
                <w:webHidden/>
              </w:rPr>
              <w:fldChar w:fldCharType="end"/>
            </w:r>
          </w:hyperlink>
        </w:p>
        <w:p w14:paraId="6A7CEC3F" w14:textId="2D3BED56" w:rsidR="00960D1D" w:rsidRDefault="00960D1D">
          <w:r>
            <w:rPr>
              <w:b/>
              <w:bCs/>
              <w:lang w:val="de-DE"/>
            </w:rPr>
            <w:fldChar w:fldCharType="end"/>
          </w:r>
        </w:p>
      </w:sdtContent>
    </w:sdt>
    <w:p w14:paraId="639E5BFA" w14:textId="5E663748" w:rsidR="00960D1D" w:rsidRDefault="00960D1D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5A1E0604" w14:textId="03A5E1D0" w:rsidR="00501FAA" w:rsidRDefault="00216769" w:rsidP="00C67DB8">
      <w:pPr>
        <w:pStyle w:val="berschrift1"/>
      </w:pPr>
      <w:bookmarkStart w:id="5" w:name="_Toc82157141"/>
      <w:bookmarkEnd w:id="0"/>
      <w:bookmarkEnd w:id="1"/>
      <w:bookmarkEnd w:id="2"/>
      <w:bookmarkEnd w:id="3"/>
      <w:bookmarkEnd w:id="4"/>
      <w:r>
        <w:lastRenderedPageBreak/>
        <w:t>Projektbeschrieb</w:t>
      </w:r>
      <w:bookmarkEnd w:id="5"/>
    </w:p>
    <w:p w14:paraId="7038FE0F" w14:textId="77777777" w:rsidR="007F122C" w:rsidRPr="007F122C" w:rsidRDefault="007F122C" w:rsidP="007F122C"/>
    <w:p w14:paraId="67FC9290" w14:textId="5F8F7F6B" w:rsidR="00FF0A16" w:rsidRDefault="00FF0A16" w:rsidP="00FF0A16"/>
    <w:p w14:paraId="1F18154C" w14:textId="74EED7FB" w:rsidR="00FF0A16" w:rsidRDefault="004B228B" w:rsidP="007F122C">
      <w:pPr>
        <w:pStyle w:val="berschrift1"/>
      </w:pPr>
      <w:bookmarkStart w:id="6" w:name="_Toc82157142"/>
      <w:r>
        <w:t>Initialisierung</w:t>
      </w:r>
      <w:bookmarkEnd w:id="6"/>
    </w:p>
    <w:p w14:paraId="4EA14903" w14:textId="69C8FBDA" w:rsidR="00216769" w:rsidRDefault="00216769" w:rsidP="00216769">
      <w:pPr>
        <w:pStyle w:val="berschrift2"/>
      </w:pPr>
      <w:bookmarkStart w:id="7" w:name="_Toc82157143"/>
      <w:r>
        <w:t>Funktionale und nicht-Funktionale Anforderungen</w:t>
      </w:r>
      <w:bookmarkEnd w:id="7"/>
    </w:p>
    <w:p w14:paraId="207CD82F" w14:textId="3271E146" w:rsidR="00D20ABE" w:rsidRDefault="00D20ABE" w:rsidP="00216769"/>
    <w:p w14:paraId="55DC0282" w14:textId="29BC2DEE" w:rsidR="00D20ABE" w:rsidRDefault="00D20ABE" w:rsidP="00D20ABE">
      <w:pPr>
        <w:pStyle w:val="berschrift2"/>
      </w:pPr>
      <w:bookmarkStart w:id="8" w:name="_Toc82157144"/>
      <w:r>
        <w:t>Signale an den Ein- und Ausgängen</w:t>
      </w:r>
      <w:bookmarkEnd w:id="8"/>
    </w:p>
    <w:p w14:paraId="333AC21A" w14:textId="70353396" w:rsidR="00D20ABE" w:rsidRDefault="00D20ABE" w:rsidP="00D20ABE"/>
    <w:p w14:paraId="44090105" w14:textId="4897CEAD" w:rsidR="00D20ABE" w:rsidRPr="00D20ABE" w:rsidRDefault="00FC687B" w:rsidP="00D20ABE">
      <w:pPr>
        <w:pStyle w:val="berschrift2"/>
      </w:pPr>
      <w:bookmarkStart w:id="9" w:name="_Toc82157145"/>
      <w:r>
        <w:t>Blockschaltbild mit sämtlichen Ein- und Ausgängen</w:t>
      </w:r>
      <w:bookmarkEnd w:id="9"/>
    </w:p>
    <w:p w14:paraId="40EC8C36" w14:textId="77777777" w:rsidR="00940F04" w:rsidRDefault="00940F04" w:rsidP="001C406C">
      <w:pPr>
        <w:spacing w:after="0" w:line="248" w:lineRule="exact"/>
      </w:pPr>
    </w:p>
    <w:p w14:paraId="35B72B14" w14:textId="77777777" w:rsidR="005F5AFF" w:rsidRDefault="005F5AFF" w:rsidP="00940F04">
      <w:pPr>
        <w:pStyle w:val="berschrift1"/>
      </w:pPr>
      <w:bookmarkStart w:id="10" w:name="_Toc82157146"/>
      <w:r>
        <w:t>Konzept</w:t>
      </w:r>
      <w:bookmarkEnd w:id="10"/>
    </w:p>
    <w:p w14:paraId="65894F1A" w14:textId="4AA5DC98" w:rsidR="00987840" w:rsidRDefault="005F5AFF" w:rsidP="005F5AFF">
      <w:pPr>
        <w:pStyle w:val="berschrift2"/>
      </w:pPr>
      <w:bookmarkStart w:id="11" w:name="_Toc82157147"/>
      <w:r>
        <w:t>Detailschema</w:t>
      </w:r>
      <w:bookmarkEnd w:id="11"/>
    </w:p>
    <w:p w14:paraId="580C96A6" w14:textId="77777777" w:rsidR="004B228B" w:rsidRPr="004B228B" w:rsidRDefault="004B228B" w:rsidP="004B228B"/>
    <w:p w14:paraId="3953150C" w14:textId="75FC3990" w:rsidR="00987840" w:rsidRDefault="00987840" w:rsidP="005F5AFF">
      <w:pPr>
        <w:pStyle w:val="berschrift2"/>
      </w:pPr>
      <w:bookmarkStart w:id="12" w:name="_Toc82157148"/>
      <w:r>
        <w:t>Werte-Zuweisungs-Tabelle</w:t>
      </w:r>
      <w:bookmarkEnd w:id="12"/>
    </w:p>
    <w:p w14:paraId="683952A7" w14:textId="77777777" w:rsidR="004B228B" w:rsidRPr="004B228B" w:rsidRDefault="004B228B" w:rsidP="004B228B"/>
    <w:p w14:paraId="45E75151" w14:textId="7A24CEEB" w:rsidR="00987840" w:rsidRDefault="00987840" w:rsidP="005F5AFF">
      <w:pPr>
        <w:pStyle w:val="berschrift2"/>
      </w:pPr>
      <w:bookmarkStart w:id="13" w:name="_Toc82157149"/>
      <w:r>
        <w:t>Programmablauf</w:t>
      </w:r>
      <w:bookmarkEnd w:id="13"/>
    </w:p>
    <w:p w14:paraId="7123100B" w14:textId="77777777" w:rsidR="004B228B" w:rsidRPr="004B228B" w:rsidRDefault="004B228B" w:rsidP="004B228B"/>
    <w:p w14:paraId="0AF7D7C5" w14:textId="692B6DCE" w:rsidR="004B228B" w:rsidRDefault="00C83B41" w:rsidP="005F5AFF">
      <w:pPr>
        <w:pStyle w:val="berschrift2"/>
      </w:pPr>
      <w:bookmarkStart w:id="14" w:name="_Toc82157150"/>
      <w:r>
        <w:t xml:space="preserve">Definierte </w:t>
      </w:r>
      <w:proofErr w:type="spellStart"/>
      <w:r>
        <w:t>Testcases</w:t>
      </w:r>
      <w:bookmarkEnd w:id="14"/>
      <w:proofErr w:type="spellEnd"/>
    </w:p>
    <w:p w14:paraId="6AF16B14" w14:textId="77777777" w:rsidR="004B228B" w:rsidRPr="004B228B" w:rsidRDefault="004B228B" w:rsidP="004B228B"/>
    <w:p w14:paraId="48F647F0" w14:textId="77777777" w:rsidR="004B228B" w:rsidRDefault="004B228B" w:rsidP="004B228B">
      <w:pPr>
        <w:pStyle w:val="berschrift1"/>
      </w:pPr>
      <w:bookmarkStart w:id="15" w:name="_Toc82157151"/>
      <w:r>
        <w:t>Implementierung</w:t>
      </w:r>
      <w:bookmarkEnd w:id="15"/>
    </w:p>
    <w:p w14:paraId="424C145D" w14:textId="19D767F9" w:rsidR="00732939" w:rsidRDefault="00945B5A" w:rsidP="004B228B">
      <w:pPr>
        <w:pStyle w:val="berschrift1"/>
      </w:pPr>
      <w:bookmarkStart w:id="16" w:name="_Toc82157152"/>
      <w:proofErr w:type="spellStart"/>
      <w:r>
        <w:t>Testing</w:t>
      </w:r>
      <w:bookmarkEnd w:id="16"/>
      <w:proofErr w:type="spellEnd"/>
    </w:p>
    <w:p w14:paraId="77BC6D82" w14:textId="77777777" w:rsidR="00732939" w:rsidRDefault="00732939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F22F999" w14:textId="4A8D47B7" w:rsidR="00C67DB8" w:rsidRDefault="007D7712" w:rsidP="007D7712">
      <w:pPr>
        <w:pStyle w:val="berschrift1"/>
      </w:pPr>
      <w:bookmarkStart w:id="17" w:name="_Toc82157153"/>
      <w:r>
        <w:lastRenderedPageBreak/>
        <w:t>Reflexion</w:t>
      </w:r>
      <w:bookmarkEnd w:id="17"/>
    </w:p>
    <w:p w14:paraId="051EBA95" w14:textId="52AE58E6" w:rsidR="00502726" w:rsidRPr="00502726" w:rsidRDefault="001C406C" w:rsidP="001C406C">
      <w:pPr>
        <w:spacing w:after="0" w:line="248" w:lineRule="exact"/>
      </w:pPr>
      <w:r>
        <w:br w:type="page"/>
      </w:r>
    </w:p>
    <w:bookmarkStart w:id="18" w:name="_Toc82157154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1"/>
          <w:szCs w:val="21"/>
          <w:lang w:val="de-DE"/>
        </w:rPr>
        <w:id w:val="-1985310482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511E0286" w14:textId="46584ED7" w:rsidR="00502726" w:rsidRDefault="00502726">
          <w:pPr>
            <w:pStyle w:val="berschrift1"/>
          </w:pPr>
          <w:r>
            <w:rPr>
              <w:lang w:val="de-DE"/>
            </w:rPr>
            <w:t>Literaturverzeichnis</w:t>
          </w:r>
          <w:bookmarkEnd w:id="18"/>
        </w:p>
        <w:sdt>
          <w:sdtPr>
            <w:id w:val="111145805"/>
            <w:bibliography/>
          </w:sdtPr>
          <w:sdtEndPr/>
          <w:sdtContent>
            <w:p w14:paraId="0753BA81" w14:textId="4DA65C83" w:rsidR="00502726" w:rsidRDefault="0050272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5B85"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21D7CA" w14:textId="77777777" w:rsidR="00502726" w:rsidRPr="007D7712" w:rsidRDefault="00502726" w:rsidP="007D7712"/>
    <w:p w14:paraId="76406A79" w14:textId="562759C7" w:rsidR="007D7712" w:rsidRPr="007D7712" w:rsidRDefault="007D7712" w:rsidP="007D7712">
      <w:pPr>
        <w:pStyle w:val="berschrift1"/>
      </w:pPr>
      <w:bookmarkStart w:id="19" w:name="_Toc82157155"/>
      <w:r>
        <w:t>Abbildverzeichnis</w:t>
      </w:r>
      <w:bookmarkEnd w:id="19"/>
    </w:p>
    <w:p w14:paraId="5C2E8DBB" w14:textId="5485B984" w:rsidR="007D7712" w:rsidRDefault="00E028E0" w:rsidP="007D7712">
      <w:r>
        <w:fldChar w:fldCharType="begin"/>
      </w:r>
      <w:r>
        <w:instrText xml:space="preserve"> TOC \h \z \c "Abb." </w:instrText>
      </w:r>
      <w:r>
        <w:fldChar w:fldCharType="separate"/>
      </w:r>
      <w:r w:rsidR="00DE5B85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0A10AFB5" w14:textId="3D3157D8" w:rsidR="007D7712" w:rsidRDefault="007D7712" w:rsidP="007D7712"/>
    <w:p w14:paraId="2903CFF0" w14:textId="650B0140" w:rsidR="007D7712" w:rsidRDefault="007D7712" w:rsidP="007D7712">
      <w:pPr>
        <w:pStyle w:val="berschrift1"/>
      </w:pPr>
      <w:bookmarkStart w:id="20" w:name="_Toc82157156"/>
      <w:r>
        <w:t>Tabellenverzeichnis</w:t>
      </w:r>
      <w:bookmarkEnd w:id="20"/>
    </w:p>
    <w:p w14:paraId="723BEADC" w14:textId="10E581E6" w:rsidR="00502726" w:rsidRPr="00502726" w:rsidRDefault="00E028E0" w:rsidP="00502726">
      <w:r>
        <w:fldChar w:fldCharType="begin"/>
      </w:r>
      <w:r>
        <w:instrText xml:space="preserve"> TOC \h \z \c "Tab." </w:instrText>
      </w:r>
      <w:r>
        <w:fldChar w:fldCharType="separate"/>
      </w:r>
      <w:r w:rsidR="00DE5B85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4370E980" w14:textId="77777777" w:rsidR="007D7712" w:rsidRPr="007D7712" w:rsidRDefault="007D7712" w:rsidP="007D7712"/>
    <w:sectPr w:rsidR="007D7712" w:rsidRPr="007D7712" w:rsidSect="00654A8E">
      <w:headerReference w:type="default" r:id="rId11"/>
      <w:footerReference w:type="default" r:id="rId12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470A" w14:textId="77777777" w:rsidR="00E037FE" w:rsidRDefault="00E037FE" w:rsidP="00657B1D">
      <w:r>
        <w:separator/>
      </w:r>
    </w:p>
  </w:endnote>
  <w:endnote w:type="continuationSeparator" w:id="0">
    <w:p w14:paraId="626E27B3" w14:textId="77777777" w:rsidR="00E037FE" w:rsidRDefault="00E037FE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BB24" w14:textId="28AA88B9" w:rsidR="00706B80" w:rsidRDefault="00706B80">
    <w:pPr>
      <w:pStyle w:val="Fuzeile"/>
    </w:pPr>
    <w:r>
      <w:t>G</w:t>
    </w:r>
    <w:r w:rsidR="00FE2215">
      <w:t>ö</w:t>
    </w:r>
    <w:r>
      <w:t>tzer / Schmidli</w:t>
    </w:r>
    <w:r>
      <w:tab/>
      <w:t>10.09.2021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A9FA" w14:textId="77777777" w:rsidR="00E037FE" w:rsidRDefault="00E037FE" w:rsidP="00657B1D">
      <w:r>
        <w:separator/>
      </w:r>
    </w:p>
  </w:footnote>
  <w:footnote w:type="continuationSeparator" w:id="0">
    <w:p w14:paraId="02B9AD1C" w14:textId="77777777" w:rsidR="00E037FE" w:rsidRDefault="00E037FE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C7AE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C0E9C" wp14:editId="0EB92FB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46C3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C0E9C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6FD46C3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1552" behindDoc="0" locked="1" layoutInCell="1" allowOverlap="1" wp14:anchorId="71677BE7" wp14:editId="2A094E9F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19ED6C" wp14:editId="77B622E5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7F884142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6273622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120C29D6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293C86CD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7ADB58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9ED6C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7F884142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6273622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120C29D6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93C86CD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7ADB58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65A327" wp14:editId="5330E1A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D3DBF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166D20FA" w14:textId="0D6BF028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72576" behindDoc="0" locked="0" layoutInCell="1" allowOverlap="1" wp14:anchorId="154E1013" wp14:editId="6ECB7028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456">
      <w:rPr>
        <w:bCs/>
        <w:lang w:val="de-DE"/>
      </w:rPr>
      <w:fldChar w:fldCharType="begin"/>
    </w:r>
    <w:r w:rsidR="00E71456">
      <w:rPr>
        <w:bCs/>
        <w:lang w:val="de-DE"/>
      </w:rPr>
      <w:instrText xml:space="preserve"> DOCVARIABLE  Abteilung  \* MERGEFORMAT </w:instrText>
    </w:r>
    <w:r w:rsidR="00E71456">
      <w:rPr>
        <w:bCs/>
        <w:lang w:val="de-DE"/>
      </w:rPr>
      <w:fldChar w:fldCharType="separate"/>
    </w:r>
    <w:r w:rsidR="00B079C8">
      <w:rPr>
        <w:bCs/>
        <w:lang w:val="de-DE"/>
      </w:rPr>
      <w:t>Höhere Fachschule</w:t>
    </w:r>
    <w:r w:rsidR="00E71456">
      <w:rPr>
        <w:bCs/>
        <w:lang w:val="de-DE"/>
      </w:rPr>
      <w:fldChar w:fldCharType="end"/>
    </w:r>
  </w:p>
  <w:p w14:paraId="7396C439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9AA4C6" wp14:editId="00AFE55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006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E71456">
                            <w:rPr>
                              <w:noProof/>
                            </w:rPr>
                            <w:fldChar w:fldCharType="begin"/>
                          </w:r>
                          <w:r w:rsidR="00E7145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E71456">
                            <w:rPr>
                              <w:noProof/>
                            </w:rP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 w:rsidR="00E7145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AA4C6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72B006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71456">
                      <w:rPr>
                        <w:noProof/>
                      </w:rPr>
                      <w:fldChar w:fldCharType="begin"/>
                    </w:r>
                    <w:r w:rsidR="00E71456">
                      <w:rPr>
                        <w:noProof/>
                      </w:rPr>
                      <w:instrText xml:space="preserve"> NUMPAGES   \* MERGEFORMAT </w:instrText>
                    </w:r>
                    <w:r w:rsidR="00E71456">
                      <w:rPr>
                        <w:noProof/>
                      </w:rP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 w:rsidR="00E7145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501FAA" w:rsidRPr="00501FAA">
          <w:t>Fach/Thema/Unterthema/Version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1D4443C"/>
    <w:multiLevelType w:val="multilevel"/>
    <w:tmpl w:val="E8687368"/>
    <w:lvl w:ilvl="0">
      <w:start w:val="1"/>
      <w:numFmt w:val="decimal"/>
      <w:lvlRestart w:val="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Ue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Ue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084F73"/>
    <w:multiLevelType w:val="multilevel"/>
    <w:tmpl w:val="7CCAD090"/>
    <w:lvl w:ilvl="0">
      <w:start w:val="1"/>
      <w:numFmt w:val="decimal"/>
      <w:lvlRestart w:val="0"/>
      <w:pStyle w:val="berschrift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Höhere Fachschule"/>
    <w:docVar w:name="Lueckentext" w:val="aus"/>
    <w:docVar w:name="Nummerierung" w:val="ein"/>
  </w:docVars>
  <w:rsids>
    <w:rsidRoot w:val="00E037FE"/>
    <w:rsid w:val="0000654A"/>
    <w:rsid w:val="00006E44"/>
    <w:rsid w:val="00017DC5"/>
    <w:rsid w:val="00045B46"/>
    <w:rsid w:val="0005594F"/>
    <w:rsid w:val="000762D4"/>
    <w:rsid w:val="00082ECF"/>
    <w:rsid w:val="000841A7"/>
    <w:rsid w:val="000B6383"/>
    <w:rsid w:val="000E1124"/>
    <w:rsid w:val="000F3B53"/>
    <w:rsid w:val="000F65C3"/>
    <w:rsid w:val="00106FA6"/>
    <w:rsid w:val="001111A9"/>
    <w:rsid w:val="00111663"/>
    <w:rsid w:val="001570C8"/>
    <w:rsid w:val="00170D9E"/>
    <w:rsid w:val="0018083F"/>
    <w:rsid w:val="001825CD"/>
    <w:rsid w:val="0018470A"/>
    <w:rsid w:val="001B0024"/>
    <w:rsid w:val="001B1A6B"/>
    <w:rsid w:val="001C406C"/>
    <w:rsid w:val="001F2400"/>
    <w:rsid w:val="00203921"/>
    <w:rsid w:val="002111A2"/>
    <w:rsid w:val="00216769"/>
    <w:rsid w:val="002502B0"/>
    <w:rsid w:val="0027418D"/>
    <w:rsid w:val="002A62C4"/>
    <w:rsid w:val="002B1E35"/>
    <w:rsid w:val="002C6DC2"/>
    <w:rsid w:val="002D0F93"/>
    <w:rsid w:val="002E1081"/>
    <w:rsid w:val="00314D27"/>
    <w:rsid w:val="00327DE1"/>
    <w:rsid w:val="00350005"/>
    <w:rsid w:val="003755C2"/>
    <w:rsid w:val="0037787E"/>
    <w:rsid w:val="003808CE"/>
    <w:rsid w:val="003838FC"/>
    <w:rsid w:val="00393300"/>
    <w:rsid w:val="00397D0A"/>
    <w:rsid w:val="003A0343"/>
    <w:rsid w:val="003B66F4"/>
    <w:rsid w:val="003D0FCA"/>
    <w:rsid w:val="003D67DF"/>
    <w:rsid w:val="003E14BF"/>
    <w:rsid w:val="003F4BD9"/>
    <w:rsid w:val="00416112"/>
    <w:rsid w:val="004202F9"/>
    <w:rsid w:val="0042613A"/>
    <w:rsid w:val="00430F78"/>
    <w:rsid w:val="004345B1"/>
    <w:rsid w:val="0046645B"/>
    <w:rsid w:val="00491D4F"/>
    <w:rsid w:val="004A2D85"/>
    <w:rsid w:val="004B228B"/>
    <w:rsid w:val="004D7D20"/>
    <w:rsid w:val="004E0DB9"/>
    <w:rsid w:val="00501FAA"/>
    <w:rsid w:val="00502726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5AFF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06B80"/>
    <w:rsid w:val="0071316B"/>
    <w:rsid w:val="007317B6"/>
    <w:rsid w:val="00732939"/>
    <w:rsid w:val="00736845"/>
    <w:rsid w:val="00753312"/>
    <w:rsid w:val="00755018"/>
    <w:rsid w:val="00756B38"/>
    <w:rsid w:val="00760A3B"/>
    <w:rsid w:val="00761683"/>
    <w:rsid w:val="00761E3D"/>
    <w:rsid w:val="00766006"/>
    <w:rsid w:val="0077627C"/>
    <w:rsid w:val="0078412A"/>
    <w:rsid w:val="007924EB"/>
    <w:rsid w:val="007B4AC6"/>
    <w:rsid w:val="007B60C0"/>
    <w:rsid w:val="007C3EF6"/>
    <w:rsid w:val="007D3356"/>
    <w:rsid w:val="007D6F67"/>
    <w:rsid w:val="007D7712"/>
    <w:rsid w:val="007F122C"/>
    <w:rsid w:val="00807738"/>
    <w:rsid w:val="008168E6"/>
    <w:rsid w:val="0086180F"/>
    <w:rsid w:val="00871B3B"/>
    <w:rsid w:val="00873C78"/>
    <w:rsid w:val="00874E1F"/>
    <w:rsid w:val="008A06ED"/>
    <w:rsid w:val="008D041A"/>
    <w:rsid w:val="008D0E98"/>
    <w:rsid w:val="008D3A9F"/>
    <w:rsid w:val="009161C4"/>
    <w:rsid w:val="00932C5C"/>
    <w:rsid w:val="00936B2A"/>
    <w:rsid w:val="00940D37"/>
    <w:rsid w:val="00940F04"/>
    <w:rsid w:val="00941978"/>
    <w:rsid w:val="00945B1D"/>
    <w:rsid w:val="00945B5A"/>
    <w:rsid w:val="00951736"/>
    <w:rsid w:val="009577BF"/>
    <w:rsid w:val="00957D8F"/>
    <w:rsid w:val="00960D1D"/>
    <w:rsid w:val="00971771"/>
    <w:rsid w:val="00982884"/>
    <w:rsid w:val="00987840"/>
    <w:rsid w:val="009D5780"/>
    <w:rsid w:val="00A05ED7"/>
    <w:rsid w:val="00A10D1B"/>
    <w:rsid w:val="00A30FEB"/>
    <w:rsid w:val="00A368BB"/>
    <w:rsid w:val="00A475E5"/>
    <w:rsid w:val="00A47D2A"/>
    <w:rsid w:val="00A617DE"/>
    <w:rsid w:val="00A67B99"/>
    <w:rsid w:val="00A876DF"/>
    <w:rsid w:val="00AA10D7"/>
    <w:rsid w:val="00AA1DFF"/>
    <w:rsid w:val="00AC64C0"/>
    <w:rsid w:val="00AD3C46"/>
    <w:rsid w:val="00B079C8"/>
    <w:rsid w:val="00B14586"/>
    <w:rsid w:val="00B219E3"/>
    <w:rsid w:val="00B30D72"/>
    <w:rsid w:val="00B46A7D"/>
    <w:rsid w:val="00B84709"/>
    <w:rsid w:val="00BC1FB6"/>
    <w:rsid w:val="00BE1068"/>
    <w:rsid w:val="00C5637C"/>
    <w:rsid w:val="00C67DB8"/>
    <w:rsid w:val="00C8280B"/>
    <w:rsid w:val="00C83B41"/>
    <w:rsid w:val="00C867C9"/>
    <w:rsid w:val="00C95ACB"/>
    <w:rsid w:val="00CC033F"/>
    <w:rsid w:val="00CD5565"/>
    <w:rsid w:val="00CF5D74"/>
    <w:rsid w:val="00D03CF9"/>
    <w:rsid w:val="00D20ABE"/>
    <w:rsid w:val="00D344CD"/>
    <w:rsid w:val="00D47AC3"/>
    <w:rsid w:val="00D73FF0"/>
    <w:rsid w:val="00DA4F15"/>
    <w:rsid w:val="00DA73EA"/>
    <w:rsid w:val="00DE5B85"/>
    <w:rsid w:val="00DF2823"/>
    <w:rsid w:val="00DF78D4"/>
    <w:rsid w:val="00E028E0"/>
    <w:rsid w:val="00E037FE"/>
    <w:rsid w:val="00E047CE"/>
    <w:rsid w:val="00E476AA"/>
    <w:rsid w:val="00E6204F"/>
    <w:rsid w:val="00E62E36"/>
    <w:rsid w:val="00E71456"/>
    <w:rsid w:val="00E9205C"/>
    <w:rsid w:val="00E93579"/>
    <w:rsid w:val="00EB3B85"/>
    <w:rsid w:val="00EC1740"/>
    <w:rsid w:val="00EE429B"/>
    <w:rsid w:val="00EF6212"/>
    <w:rsid w:val="00F0050E"/>
    <w:rsid w:val="00F010F7"/>
    <w:rsid w:val="00F36283"/>
    <w:rsid w:val="00F44332"/>
    <w:rsid w:val="00F47A73"/>
    <w:rsid w:val="00F533C1"/>
    <w:rsid w:val="00F66EAA"/>
    <w:rsid w:val="00F851D8"/>
    <w:rsid w:val="00F9140C"/>
    <w:rsid w:val="00F95861"/>
    <w:rsid w:val="00F96CDE"/>
    <w:rsid w:val="00FA0F56"/>
    <w:rsid w:val="00FB29B2"/>
    <w:rsid w:val="00FB31F9"/>
    <w:rsid w:val="00FC47ED"/>
    <w:rsid w:val="00FC687B"/>
    <w:rsid w:val="00FD5FF9"/>
    <w:rsid w:val="00FE2215"/>
    <w:rsid w:val="00FF0A16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50C5669"/>
  <w15:docId w15:val="{50332CC6-8D3C-4A47-ADC4-B4ABFC3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F56"/>
    <w:pPr>
      <w:keepNext/>
      <w:keepLines/>
      <w:numPr>
        <w:numId w:val="5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F56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0F5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501FAA"/>
    <w:tblPr/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qFormat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oesung">
    <w:name w:val="Loesung"/>
    <w:aliases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ueckentextein">
    <w:name w:val="Lueckentext_ein"/>
    <w:aliases w:val="Lückentext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ueckentextaus">
    <w:name w:val="Lueckentext_aus"/>
    <w:aliases w:val="Lückentext_aus"/>
    <w:basedOn w:val="Lue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customStyle="1" w:styleId="Ueberschrift2">
    <w:name w:val="Ueberschrift 2"/>
    <w:basedOn w:val="Standard"/>
    <w:rsid w:val="000762D4"/>
    <w:pPr>
      <w:numPr>
        <w:ilvl w:val="1"/>
        <w:numId w:val="4"/>
      </w:numPr>
    </w:pPr>
  </w:style>
  <w:style w:type="paragraph" w:customStyle="1" w:styleId="Ueberschrift3">
    <w:name w:val="Ueberschrift 3"/>
    <w:basedOn w:val="Standard"/>
    <w:rsid w:val="000762D4"/>
    <w:pPr>
      <w:numPr>
        <w:ilvl w:val="2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goetzer\OneDrive%20-%20TBZ\Vorlagen\TBZ\f31-03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uegen" screentip="hiermit fügen Sie ein TBZ-Titlblatt ein" image="logo"/>
          <button id="Inhaltsvz" label="InhaltsVz einfügen" size="large" onAction="Inhaltsvz_Einfue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uegen" screentip="hiermit fügen Sie 5 mm-Karos in den Text ein" image="Karos"/>
          <button id="Linien" label="Linien einfügen" size="large" onAction="Linien_einfue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8" ma:contentTypeDescription="Ein neues Dokument erstellen." ma:contentTypeScope="" ma:versionID="9b3503f774b82299b2ba6a8e8af7fadb">
  <xsd:schema xmlns:xsd="http://www.w3.org/2001/XMLSchema" xmlns:xs="http://www.w3.org/2001/XMLSchema" xmlns:p="http://schemas.microsoft.com/office/2006/metadata/properties" xmlns:ns2="76ebd90f-9166-4c6c-a7a8-155772bb0ad7" targetNamespace="http://schemas.microsoft.com/office/2006/metadata/properties" ma:root="true" ma:fieldsID="9a643992e7c5b3acfda34fb6f0dbd11c" ns2:_="">
    <xsd:import namespace="76ebd90f-9166-4c6c-a7a8-155772bb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18980-9282-4378-B936-36301B3E8B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8C1E19-5C20-4392-83D5-D8490E646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4FA0E-43D1-412F-A9C0-B64C77BDE8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0075B-5CFA-4662-AA7D-0830253D98E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6ebd90f-9166-4c6c-a7a8-155772bb0ad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f31-03.dotm</Template>
  <TotalTime>0</TotalTime>
  <Pages>5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leandro.goetzer</dc:creator>
  <cp:lastModifiedBy>Leandro Götzer</cp:lastModifiedBy>
  <cp:revision>30</cp:revision>
  <cp:lastPrinted>2021-09-10T06:57:00Z</cp:lastPrinted>
  <dcterms:created xsi:type="dcterms:W3CDTF">2021-09-09T18:07:00Z</dcterms:created>
  <dcterms:modified xsi:type="dcterms:W3CDTF">2021-09-24T05:26:00Z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