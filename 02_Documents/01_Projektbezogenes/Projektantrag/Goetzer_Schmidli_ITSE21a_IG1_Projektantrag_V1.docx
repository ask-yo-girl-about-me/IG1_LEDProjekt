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8E9B" w14:textId="34CAFA14" w:rsidR="00F947BF" w:rsidRDefault="00F947BF" w:rsidP="00540739">
      <w:pPr>
        <w:pStyle w:val="berschrift1"/>
      </w:pPr>
      <w:r>
        <w:t>Themeneingabe Projektarbeit</w:t>
      </w:r>
      <w:r w:rsidR="007F71D2">
        <w:t xml:space="preserve"> </w:t>
      </w:r>
      <w:r w:rsidR="00A31E57">
        <w:rPr>
          <w:i/>
          <w:iCs w:val="0"/>
        </w:rPr>
        <w:t>«</w:t>
      </w:r>
      <w:r w:rsidR="009A7190">
        <w:rPr>
          <w:i/>
          <w:iCs w:val="0"/>
        </w:rPr>
        <w:t>Temperatur Sound</w:t>
      </w:r>
      <w:r w:rsidR="006363A6">
        <w:rPr>
          <w:i/>
          <w:iCs w:val="0"/>
        </w:rPr>
        <w:t xml:space="preserve"> LED </w:t>
      </w:r>
      <w:r w:rsidR="006363A6" w:rsidRPr="006363A6">
        <w:rPr>
          <w:i/>
          <w:iCs w:val="0"/>
        </w:rPr>
        <w:t>experience</w:t>
      </w:r>
      <w:r w:rsidR="007F71D2" w:rsidRPr="007F71D2">
        <w:rPr>
          <w:i/>
          <w:iCs w:val="0"/>
        </w:rPr>
        <w:t>»</w:t>
      </w:r>
    </w:p>
    <w:p w14:paraId="653AE50F" w14:textId="3D249E39" w:rsidR="008640B1" w:rsidRDefault="005D7A6F" w:rsidP="00F947BF">
      <w:pPr>
        <w:pStyle w:val="berschrift2"/>
      </w:pPr>
      <w:r>
        <w:t xml:space="preserve">Projektgruppe </w:t>
      </w:r>
    </w:p>
    <w:p w14:paraId="78C52B58" w14:textId="3F1CC727" w:rsidR="001D4DA4" w:rsidRDefault="001D4DA4" w:rsidP="001D4DA4"/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1D4DA4" w14:paraId="19FD2397" w14:textId="77777777" w:rsidTr="00160D87">
        <w:tc>
          <w:tcPr>
            <w:tcW w:w="1413" w:type="dxa"/>
          </w:tcPr>
          <w:p w14:paraId="79A328F0" w14:textId="0A418255" w:rsidR="001D4DA4" w:rsidRDefault="001D4DA4" w:rsidP="00990028">
            <w:r>
              <w:t>Name</w:t>
            </w:r>
          </w:p>
        </w:tc>
        <w:tc>
          <w:tcPr>
            <w:tcW w:w="8221" w:type="dxa"/>
          </w:tcPr>
          <w:p w14:paraId="0366682B" w14:textId="2446B77C" w:rsidR="001D4DA4" w:rsidRDefault="00F30AAE" w:rsidP="00990028">
            <w:r>
              <w:t>Götzer</w:t>
            </w:r>
          </w:p>
        </w:tc>
      </w:tr>
      <w:tr w:rsidR="001D4DA4" w14:paraId="274D32ED" w14:textId="77777777" w:rsidTr="00160D87">
        <w:tc>
          <w:tcPr>
            <w:tcW w:w="1413" w:type="dxa"/>
          </w:tcPr>
          <w:p w14:paraId="1D9126F5" w14:textId="78F03BBB" w:rsidR="001D4DA4" w:rsidRDefault="001D4DA4" w:rsidP="00990028">
            <w:r>
              <w:t>Vorname</w:t>
            </w:r>
          </w:p>
        </w:tc>
        <w:tc>
          <w:tcPr>
            <w:tcW w:w="8221" w:type="dxa"/>
          </w:tcPr>
          <w:p w14:paraId="64904C09" w14:textId="47508BA9" w:rsidR="001D4DA4" w:rsidRDefault="00F30AAE" w:rsidP="00990028">
            <w:r>
              <w:t>Leandro</w:t>
            </w:r>
          </w:p>
        </w:tc>
      </w:tr>
      <w:tr w:rsidR="00556DD2" w14:paraId="25B368D2" w14:textId="77777777" w:rsidTr="00160D87">
        <w:tc>
          <w:tcPr>
            <w:tcW w:w="1413" w:type="dxa"/>
          </w:tcPr>
          <w:p w14:paraId="4F36C975" w14:textId="3F6D8523" w:rsidR="00556DD2" w:rsidRDefault="00556DD2" w:rsidP="00556DD2">
            <w:r>
              <w:t>Name</w:t>
            </w:r>
          </w:p>
        </w:tc>
        <w:tc>
          <w:tcPr>
            <w:tcW w:w="8221" w:type="dxa"/>
          </w:tcPr>
          <w:p w14:paraId="03DB6493" w14:textId="198CCB0F" w:rsidR="00556DD2" w:rsidRDefault="00F30AAE" w:rsidP="00556DD2">
            <w:r>
              <w:t>Schmidli</w:t>
            </w:r>
          </w:p>
        </w:tc>
      </w:tr>
      <w:tr w:rsidR="00556DD2" w14:paraId="34EBCD42" w14:textId="77777777" w:rsidTr="00160D87">
        <w:tc>
          <w:tcPr>
            <w:tcW w:w="1413" w:type="dxa"/>
          </w:tcPr>
          <w:p w14:paraId="2E6795F0" w14:textId="0073C0CB" w:rsidR="00556DD2" w:rsidRDefault="00556DD2" w:rsidP="00556DD2">
            <w:r>
              <w:t>Vorname</w:t>
            </w:r>
          </w:p>
        </w:tc>
        <w:tc>
          <w:tcPr>
            <w:tcW w:w="8221" w:type="dxa"/>
          </w:tcPr>
          <w:p w14:paraId="56EFDA33" w14:textId="07B6D383" w:rsidR="00556DD2" w:rsidRDefault="00F30AAE" w:rsidP="00556DD2">
            <w:r>
              <w:t>Michel</w:t>
            </w:r>
          </w:p>
        </w:tc>
      </w:tr>
    </w:tbl>
    <w:p w14:paraId="1F7253BB" w14:textId="274E350E" w:rsidR="00540739" w:rsidRDefault="00540739" w:rsidP="008640B1"/>
    <w:p w14:paraId="7E561BF2" w14:textId="0C973014" w:rsidR="000C2B0F" w:rsidRDefault="000C2B0F" w:rsidP="008640B1">
      <w:r>
        <w:t xml:space="preserve">Name des Projektleiters: </w:t>
      </w:r>
      <w:r w:rsidR="00D336A3">
        <w:t>C. Jäger</w:t>
      </w:r>
    </w:p>
    <w:p w14:paraId="344BE7C5" w14:textId="77777777" w:rsidR="000C2B0F" w:rsidRDefault="000C2B0F" w:rsidP="008640B1"/>
    <w:p w14:paraId="7F433D86" w14:textId="3A54D168" w:rsidR="00540739" w:rsidRDefault="00D173F9" w:rsidP="00F947BF">
      <w:pPr>
        <w:pStyle w:val="berschrift2"/>
      </w:pPr>
      <w:r>
        <w:t>Themenvorschlag</w:t>
      </w:r>
    </w:p>
    <w:p w14:paraId="43885465" w14:textId="77777777" w:rsidR="00D80FC6" w:rsidRDefault="00B226B2" w:rsidP="00B226B2">
      <w:r>
        <w:t>Beschreibung des Projektes in 3 – 6 Zeilen</w:t>
      </w:r>
      <w:r w:rsidR="00D80FC6">
        <w:t xml:space="preserve">: </w:t>
      </w:r>
    </w:p>
    <w:p w14:paraId="3F34D3D7" w14:textId="7C828852" w:rsidR="003E14D6" w:rsidRDefault="00CA0C16" w:rsidP="00B226B2">
      <w:r>
        <w:t xml:space="preserve"> </w:t>
      </w:r>
    </w:p>
    <w:p w14:paraId="36B4AA59" w14:textId="493D08E0" w:rsidR="00536261" w:rsidRDefault="00536261" w:rsidP="00B226B2">
      <w:r>
        <w:t xml:space="preserve">In unserem Projekt </w:t>
      </w:r>
      <w:r w:rsidR="00271643">
        <w:t xml:space="preserve">handelt es sich um </w:t>
      </w:r>
      <w:r w:rsidR="00786867">
        <w:t xml:space="preserve">zwei integrierte Programme mit LEDs. </w:t>
      </w:r>
      <w:r w:rsidR="00FD7E51">
        <w:t>Per Druck-Knopf wechsel</w:t>
      </w:r>
      <w:r w:rsidR="00D46253">
        <w:t xml:space="preserve">n wir </w:t>
      </w:r>
      <w:r w:rsidR="0006178D">
        <w:t xml:space="preserve">durch die verschiedenen Programme durch. Programm eins handelt sich um die aktuelle </w:t>
      </w:r>
      <w:r w:rsidR="00A3623B">
        <w:t>Temperatur,</w:t>
      </w:r>
      <w:r w:rsidR="0006178D">
        <w:t xml:space="preserve"> welche </w:t>
      </w:r>
      <w:r w:rsidR="00E4078A">
        <w:t>durch Ändern</w:t>
      </w:r>
      <w:r w:rsidR="003A52FF">
        <w:t xml:space="preserve"> der Farbe auf den LEDs angezeigt wird. Programm zwei handelt sich um einen DB Meter. </w:t>
      </w:r>
      <w:r w:rsidR="008F6DF7">
        <w:t>D</w:t>
      </w:r>
      <w:r w:rsidR="00BF5D29">
        <w:t xml:space="preserve">as Programm startet </w:t>
      </w:r>
      <w:r w:rsidR="00DF1C99">
        <w:t xml:space="preserve">mit deaktivierten LEDs. Sobald Ton erkannt </w:t>
      </w:r>
      <w:r w:rsidR="00E4078A">
        <w:t>wird,</w:t>
      </w:r>
      <w:r w:rsidR="00DF1C99">
        <w:t xml:space="preserve"> werden die LEDs gemäss DB von unten nach oben aktiviert. Dies wird zusätzli</w:t>
      </w:r>
      <w:r w:rsidR="006120F2">
        <w:t>ch noch mit Farbe gekennzeichnet.</w:t>
      </w:r>
    </w:p>
    <w:p w14:paraId="6E3C81B6" w14:textId="2249147C" w:rsidR="006120F2" w:rsidRDefault="006120F2" w:rsidP="00B226B2"/>
    <w:p w14:paraId="68A3AC24" w14:textId="1894693F" w:rsidR="006120F2" w:rsidRDefault="006120F2" w:rsidP="00B226B2">
      <w:r>
        <w:t xml:space="preserve">Der Programmwechsel durch den Knopf wird </w:t>
      </w:r>
      <w:r w:rsidR="00E4078A">
        <w:t>mittels Blinkens</w:t>
      </w:r>
      <w:r w:rsidR="00B906E5">
        <w:t xml:space="preserve"> von grünen LEDs angezeigt. Programm eins </w:t>
      </w:r>
      <w:r w:rsidR="00E4078A">
        <w:t xml:space="preserve">blinkt einmal für eine definierte Zeit. Programm zwei blinkt zwei Mal für eine definierte Zeit. </w:t>
      </w:r>
    </w:p>
    <w:p w14:paraId="5392869E" w14:textId="73F842FE" w:rsidR="00E30E55" w:rsidRDefault="00E30E55" w:rsidP="00B226B2"/>
    <w:p w14:paraId="162EF679" w14:textId="233BD1E8" w:rsidR="0092640B" w:rsidRDefault="0092640B" w:rsidP="00B226B2">
      <w:r>
        <w:t>Optional wenn noch Zeit zur Verfügung ist:</w:t>
      </w:r>
    </w:p>
    <w:p w14:paraId="48F08460" w14:textId="7784F141" w:rsidR="0092640B" w:rsidRDefault="00C1030F" w:rsidP="00B226B2">
      <w:r>
        <w:t>Messwerte auf eine SD</w:t>
      </w:r>
      <w:r w:rsidR="00A46B5D">
        <w:t>-</w:t>
      </w:r>
      <w:r>
        <w:t>Karte Protokollieren.</w:t>
      </w:r>
    </w:p>
    <w:p w14:paraId="70242EF4" w14:textId="317A49CE" w:rsidR="00783683" w:rsidRDefault="00783683" w:rsidP="00B226B2"/>
    <w:p w14:paraId="3B6E38BB" w14:textId="6D6CEDF4" w:rsidR="00BB783C" w:rsidRDefault="00BB783C" w:rsidP="00B226B2">
      <w:r>
        <w:t>Erforderliche Hardware für Projekt:</w:t>
      </w:r>
    </w:p>
    <w:p w14:paraId="06F18967" w14:textId="7B7D8BA8" w:rsidR="00EE6E53" w:rsidRDefault="00EE6E53" w:rsidP="00EE6E53">
      <w:pPr>
        <w:pStyle w:val="Listenabsatz"/>
        <w:numPr>
          <w:ilvl w:val="0"/>
          <w:numId w:val="32"/>
        </w:numPr>
      </w:pPr>
      <w:r>
        <w:t>MKR Wifi 1010</w:t>
      </w:r>
    </w:p>
    <w:p w14:paraId="1A63B29B" w14:textId="091B7ED9" w:rsidR="00EE6E53" w:rsidRDefault="00EE6E53" w:rsidP="00EE6E53">
      <w:pPr>
        <w:pStyle w:val="Listenabsatz"/>
        <w:numPr>
          <w:ilvl w:val="0"/>
          <w:numId w:val="32"/>
        </w:numPr>
      </w:pPr>
      <w:r>
        <w:t>MKR ENV Shield (Thermometer)</w:t>
      </w:r>
    </w:p>
    <w:p w14:paraId="1F0C048E" w14:textId="59381214" w:rsidR="00EE6E53" w:rsidRDefault="00EE6E53" w:rsidP="00B226B2"/>
    <w:p w14:paraId="22F06220" w14:textId="5361A127" w:rsidR="00BB783C" w:rsidRDefault="00BB783C" w:rsidP="00BB783C">
      <w:pPr>
        <w:pStyle w:val="Listenabsatz"/>
        <w:numPr>
          <w:ilvl w:val="0"/>
          <w:numId w:val="32"/>
        </w:numPr>
      </w:pPr>
      <w:r>
        <w:t>Mikrophon (DB Messer)</w:t>
      </w:r>
    </w:p>
    <w:p w14:paraId="63702EC8" w14:textId="6DFA0389" w:rsidR="00BB783C" w:rsidRDefault="00BB783C" w:rsidP="00BB783C">
      <w:pPr>
        <w:pStyle w:val="Listenabsatz"/>
        <w:numPr>
          <w:ilvl w:val="0"/>
          <w:numId w:val="32"/>
        </w:numPr>
      </w:pPr>
      <w:r>
        <w:t>SD-Karte</w:t>
      </w:r>
    </w:p>
    <w:p w14:paraId="4524CDE7" w14:textId="1CAAD947" w:rsidR="00BB783C" w:rsidRDefault="00BB783C" w:rsidP="00BB783C">
      <w:pPr>
        <w:pStyle w:val="Listenabsatz"/>
        <w:numPr>
          <w:ilvl w:val="0"/>
          <w:numId w:val="32"/>
        </w:numPr>
      </w:pPr>
      <w:r>
        <w:t>LED-Streifen mit ext. Netzteil</w:t>
      </w:r>
      <w:r w:rsidR="00751597">
        <w:t xml:space="preserve"> (60)</w:t>
      </w:r>
    </w:p>
    <w:p w14:paraId="2E68F705" w14:textId="2E9A3841" w:rsidR="00BB783C" w:rsidRDefault="00EE6E53" w:rsidP="00BB783C">
      <w:pPr>
        <w:pStyle w:val="Listenabsatz"/>
        <w:numPr>
          <w:ilvl w:val="0"/>
          <w:numId w:val="32"/>
        </w:numPr>
      </w:pPr>
      <w:r>
        <w:t>Druck-Knopf</w:t>
      </w:r>
    </w:p>
    <w:p w14:paraId="53501941" w14:textId="77777777" w:rsidR="00BB783C" w:rsidRPr="004566ED" w:rsidRDefault="00BB783C" w:rsidP="008C11F3"/>
    <w:p w14:paraId="36CFFF2D" w14:textId="77777777" w:rsidR="003E14D6" w:rsidRDefault="003E14D6" w:rsidP="008640B1"/>
    <w:p w14:paraId="619CE46E" w14:textId="52B78646" w:rsidR="00501512" w:rsidRDefault="00D71D97" w:rsidP="00D71D97">
      <w:pPr>
        <w:pStyle w:val="berschrift2"/>
      </w:pPr>
      <w:r>
        <w:t>Eingabe</w:t>
      </w:r>
    </w:p>
    <w:p w14:paraId="3F15F577" w14:textId="07BBE51B" w:rsidR="00D173F9" w:rsidRDefault="00D71D97" w:rsidP="008640B1">
      <w:r>
        <w:t xml:space="preserve">Ort, Datum: </w:t>
      </w:r>
      <w:r w:rsidR="002F6B0B">
        <w:t xml:space="preserve"> </w:t>
      </w:r>
      <w:r w:rsidR="00FB7642">
        <w:t xml:space="preserve">TBZ, </w:t>
      </w:r>
      <w:r w:rsidR="002F6B0B">
        <w:t>16.09.2021</w:t>
      </w:r>
    </w:p>
    <w:p w14:paraId="470F735A" w14:textId="75B080E7" w:rsidR="00160D87" w:rsidRDefault="00160D87" w:rsidP="008640B1"/>
    <w:p w14:paraId="0F4E1C40" w14:textId="429E8051" w:rsidR="00160D87" w:rsidRDefault="00160D87" w:rsidP="008640B1"/>
    <w:p w14:paraId="0331FB82" w14:textId="61242439" w:rsidR="00160D87" w:rsidRDefault="004566ED" w:rsidP="00F947BF">
      <w:pPr>
        <w:pStyle w:val="berschrift2"/>
      </w:pPr>
      <w:r>
        <w:t xml:space="preserve">Freigabe </w:t>
      </w:r>
    </w:p>
    <w:p w14:paraId="30B0DB62" w14:textId="4BC85130" w:rsidR="00DC367E" w:rsidRPr="00B317F2" w:rsidRDefault="00B317F2" w:rsidP="00B317F2">
      <w:r w:rsidRPr="00B317F2">
        <w:t xml:space="preserve">Ort, Datum: </w:t>
      </w:r>
    </w:p>
    <w:sectPr w:rsidR="00DC367E" w:rsidRPr="00B317F2" w:rsidSect="00A470D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707" w:bottom="1616" w:left="1134" w:header="107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7ABE" w14:textId="77777777" w:rsidR="009173E8" w:rsidRDefault="009173E8">
      <w:r>
        <w:separator/>
      </w:r>
    </w:p>
  </w:endnote>
  <w:endnote w:type="continuationSeparator" w:id="0">
    <w:p w14:paraId="3A1F6E4E" w14:textId="77777777" w:rsidR="009173E8" w:rsidRDefault="0091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9FC7" w14:textId="4CE2FA34" w:rsidR="00E14A97" w:rsidRPr="00401FB1" w:rsidRDefault="00E14A97" w:rsidP="008640B1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401FB1">
      <w:rPr>
        <w:sz w:val="16"/>
        <w:szCs w:val="16"/>
      </w:rPr>
      <w:t>Christoph Jäger</w:t>
    </w:r>
    <w:r w:rsidRPr="00401FB1">
      <w:rPr>
        <w:sz w:val="16"/>
        <w:szCs w:val="16"/>
      </w:rPr>
      <w:tab/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TIME \@ "dd.MM.yyyy" </w:instrText>
    </w:r>
    <w:r w:rsidRPr="00401FB1">
      <w:rPr>
        <w:sz w:val="16"/>
        <w:szCs w:val="16"/>
      </w:rPr>
      <w:fldChar w:fldCharType="separate"/>
    </w:r>
    <w:r w:rsidR="00751597">
      <w:rPr>
        <w:noProof/>
        <w:sz w:val="16"/>
        <w:szCs w:val="16"/>
      </w:rPr>
      <w:t>24.09.2021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ab/>
      <w:t xml:space="preserve">Seite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PAGE  \* Arabic  \* MERGEFORMAT </w:instrText>
    </w:r>
    <w:r w:rsidRPr="00401FB1">
      <w:rPr>
        <w:sz w:val="16"/>
        <w:szCs w:val="16"/>
      </w:rPr>
      <w:fldChar w:fldCharType="separate"/>
    </w:r>
    <w:r w:rsidR="009669B7" w:rsidRPr="00401FB1">
      <w:rPr>
        <w:noProof/>
        <w:sz w:val="16"/>
        <w:szCs w:val="16"/>
      </w:rPr>
      <w:t>2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 xml:space="preserve"> / </w:t>
    </w:r>
    <w:r w:rsidR="006474C8" w:rsidRPr="00401FB1">
      <w:rPr>
        <w:sz w:val="16"/>
        <w:szCs w:val="16"/>
      </w:rPr>
      <w:fldChar w:fldCharType="begin"/>
    </w:r>
    <w:r w:rsidR="006474C8" w:rsidRPr="00401FB1">
      <w:rPr>
        <w:sz w:val="16"/>
        <w:szCs w:val="16"/>
      </w:rPr>
      <w:instrText xml:space="preserve"> NUMPAGES  \* Arabic  \* MERGEFORMAT </w:instrText>
    </w:r>
    <w:r w:rsidR="006474C8" w:rsidRPr="00401FB1">
      <w:rPr>
        <w:sz w:val="16"/>
        <w:szCs w:val="16"/>
      </w:rPr>
      <w:fldChar w:fldCharType="separate"/>
    </w:r>
    <w:r w:rsidR="009669B7" w:rsidRPr="00401FB1">
      <w:rPr>
        <w:noProof/>
        <w:sz w:val="16"/>
        <w:szCs w:val="16"/>
      </w:rPr>
      <w:t>2</w:t>
    </w:r>
    <w:r w:rsidR="006474C8" w:rsidRPr="00401FB1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CF4D" w14:textId="10CAA340" w:rsidR="00E14A97" w:rsidRPr="00540739" w:rsidRDefault="00540739" w:rsidP="00540739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401FB1">
      <w:rPr>
        <w:sz w:val="16"/>
        <w:szCs w:val="16"/>
      </w:rPr>
      <w:t>Christoph Jäger</w:t>
    </w:r>
    <w:r w:rsidRPr="00401FB1">
      <w:rPr>
        <w:sz w:val="16"/>
        <w:szCs w:val="16"/>
      </w:rPr>
      <w:tab/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TIME \@ "dd.MM.yyyy" </w:instrText>
    </w:r>
    <w:r w:rsidRPr="00401FB1">
      <w:rPr>
        <w:sz w:val="16"/>
        <w:szCs w:val="16"/>
      </w:rPr>
      <w:fldChar w:fldCharType="separate"/>
    </w:r>
    <w:r w:rsidR="00751597">
      <w:rPr>
        <w:noProof/>
        <w:sz w:val="16"/>
        <w:szCs w:val="16"/>
      </w:rPr>
      <w:t>24.09.2021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ab/>
      <w:t xml:space="preserve">Seite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PAGE  \* Arabic  \* MERGEFORMAT </w:instrText>
    </w:r>
    <w:r w:rsidRPr="00401FB1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 xml:space="preserve"> /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NUMPAGES  \* Arabic  \* MERGEFORMAT </w:instrText>
    </w:r>
    <w:r w:rsidRPr="00401FB1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401FB1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B295" w14:textId="77777777" w:rsidR="009173E8" w:rsidRDefault="009173E8">
      <w:r>
        <w:separator/>
      </w:r>
    </w:p>
  </w:footnote>
  <w:footnote w:type="continuationSeparator" w:id="0">
    <w:p w14:paraId="4D41921C" w14:textId="77777777" w:rsidR="009173E8" w:rsidRDefault="00917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6C5D" w14:textId="3E0E6817" w:rsidR="00E14A97" w:rsidRDefault="00DC367E" w:rsidP="00D440F5">
    <w:pPr>
      <w:pStyle w:val="Kopfzeile"/>
      <w:pBdr>
        <w:bottom w:val="none" w:sz="0" w:space="0" w:color="auto"/>
      </w:pBdr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>Technische Berufsschule Zürich</w:t>
    </w:r>
    <w:r w:rsidR="009A3820">
      <w:rPr>
        <w:sz w:val="16"/>
        <w:szCs w:val="16"/>
      </w:rPr>
      <w:t xml:space="preserve"> TBZ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9A35BE">
      <w:rPr>
        <w:noProof/>
        <w:sz w:val="16"/>
        <w:szCs w:val="16"/>
      </w:rPr>
      <w:t>Goetzer_Schmidli_ITSE21a_IG1_Projektantrag.docx</w:t>
    </w:r>
    <w:r>
      <w:rPr>
        <w:sz w:val="16"/>
        <w:szCs w:val="16"/>
      </w:rPr>
      <w:fldChar w:fldCharType="end"/>
    </w:r>
  </w:p>
  <w:p w14:paraId="42C1DDB0" w14:textId="34469FBF" w:rsidR="00DC367E" w:rsidRPr="00401FB1" w:rsidRDefault="00D675E3" w:rsidP="00D440F5">
    <w:pPr>
      <w:pStyle w:val="Kopfzeile"/>
      <w:pBdr>
        <w:bottom w:val="none" w:sz="0" w:space="0" w:color="auto"/>
      </w:pBdr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>Höhere Fachschule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DEA5" w14:textId="77777777" w:rsidR="00401FB1" w:rsidRPr="00401FB1" w:rsidRDefault="00401FB1" w:rsidP="00401FB1">
    <w:pPr>
      <w:rPr>
        <w:rFonts w:cs="Arial"/>
      </w:rPr>
    </w:pPr>
    <w:r w:rsidRPr="00401FB1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01B918E5" wp14:editId="34FCC5F6">
              <wp:simplePos x="0" y="0"/>
              <wp:positionH relativeFrom="column">
                <wp:posOffset>778510</wp:posOffset>
              </wp:positionH>
              <wp:positionV relativeFrom="paragraph">
                <wp:posOffset>-42545</wp:posOffset>
              </wp:positionV>
              <wp:extent cx="2971800" cy="1404620"/>
              <wp:effectExtent l="0" t="0" r="0" b="889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2ACA1D" w14:textId="77777777" w:rsidR="00401FB1" w:rsidRPr="00401FB1" w:rsidRDefault="00401FB1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401FB1">
                            <w:rPr>
                              <w:rFonts w:cs="Arial"/>
                              <w:sz w:val="16"/>
                              <w:szCs w:val="16"/>
                            </w:rPr>
                            <w:t>Technische Berufsschule Zürich TBZ</w:t>
                          </w:r>
                        </w:p>
                        <w:p w14:paraId="0B987E33" w14:textId="6E3BF6DF" w:rsidR="00401FB1" w:rsidRPr="00401FB1" w:rsidRDefault="00040739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Höhere Fachschule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B918E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1.3pt;margin-top:-3.35pt;width:23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" stroked="f">
              <v:textbox style="mso-fit-shape-to-text:t">
                <w:txbxContent>
                  <w:p w14:paraId="332ACA1D" w14:textId="77777777" w:rsidR="00401FB1" w:rsidRPr="00401FB1" w:rsidRDefault="00401FB1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401FB1">
                      <w:rPr>
                        <w:rFonts w:cs="Arial"/>
                        <w:sz w:val="16"/>
                        <w:szCs w:val="16"/>
                      </w:rPr>
                      <w:t>Technische Berufsschule Zürich TBZ</w:t>
                    </w:r>
                  </w:p>
                  <w:p w14:paraId="0B987E33" w14:textId="6E3BF6DF" w:rsidR="00401FB1" w:rsidRPr="00401FB1" w:rsidRDefault="00040739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Höhere Fachschule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5ED7"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60432DC2" wp14:editId="0C3F4F96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000" cy="288000"/>
          <wp:effectExtent l="0" t="0" r="0" b="0"/>
          <wp:wrapNone/>
          <wp:docPr id="33" name="Grafi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5ED7">
      <w:rPr>
        <w:noProof/>
        <w:lang w:eastAsia="de-CH"/>
      </w:rPr>
      <w:drawing>
        <wp:anchor distT="0" distB="0" distL="114300" distR="114300" simplePos="0" relativeHeight="251670528" behindDoc="0" locked="1" layoutInCell="1" allowOverlap="1" wp14:anchorId="73DCD461" wp14:editId="79CC717D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160" cy="1149840"/>
          <wp:effectExtent l="0" t="0" r="1270" b="0"/>
          <wp:wrapNone/>
          <wp:docPr id="34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160" cy="114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F35D25" w14:textId="77777777" w:rsidR="00E14A97" w:rsidRDefault="00E14A97" w:rsidP="00BE4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5CBD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A297E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322FD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C974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184AE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A83D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CA6B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0E5C2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84A5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284A8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36E17"/>
    <w:multiLevelType w:val="hybridMultilevel"/>
    <w:tmpl w:val="664878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A20AC"/>
    <w:multiLevelType w:val="hybridMultilevel"/>
    <w:tmpl w:val="231436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A760A"/>
    <w:multiLevelType w:val="hybridMultilevel"/>
    <w:tmpl w:val="BA8AC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779E4"/>
    <w:multiLevelType w:val="multilevel"/>
    <w:tmpl w:val="9B189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4" w15:restartNumberingAfterBreak="0">
    <w:nsid w:val="0F9C085A"/>
    <w:multiLevelType w:val="hybridMultilevel"/>
    <w:tmpl w:val="335CAF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485580"/>
    <w:multiLevelType w:val="multilevel"/>
    <w:tmpl w:val="A2AAD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 w15:restartNumberingAfterBreak="0">
    <w:nsid w:val="159B1E4F"/>
    <w:multiLevelType w:val="hybridMultilevel"/>
    <w:tmpl w:val="C7DAA4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93FD6"/>
    <w:multiLevelType w:val="hybridMultilevel"/>
    <w:tmpl w:val="67B03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B075B"/>
    <w:multiLevelType w:val="hybridMultilevel"/>
    <w:tmpl w:val="CA2ED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B97120"/>
    <w:multiLevelType w:val="hybridMultilevel"/>
    <w:tmpl w:val="54FA8E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97B4D"/>
    <w:multiLevelType w:val="hybridMultilevel"/>
    <w:tmpl w:val="745A3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D2092"/>
    <w:multiLevelType w:val="hybridMultilevel"/>
    <w:tmpl w:val="5C0CA9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F5665"/>
    <w:multiLevelType w:val="hybridMultilevel"/>
    <w:tmpl w:val="30F6A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4ED6"/>
    <w:multiLevelType w:val="hybridMultilevel"/>
    <w:tmpl w:val="EE3647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32642"/>
    <w:multiLevelType w:val="multilevel"/>
    <w:tmpl w:val="5328911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5" w15:restartNumberingAfterBreak="0">
    <w:nsid w:val="57577159"/>
    <w:multiLevelType w:val="hybridMultilevel"/>
    <w:tmpl w:val="78D4BE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77D7D"/>
    <w:multiLevelType w:val="hybridMultilevel"/>
    <w:tmpl w:val="8D4646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25DD"/>
    <w:multiLevelType w:val="hybridMultilevel"/>
    <w:tmpl w:val="A0EE4C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17834"/>
    <w:multiLevelType w:val="hybridMultilevel"/>
    <w:tmpl w:val="5ABA1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F0D7A"/>
    <w:multiLevelType w:val="hybridMultilevel"/>
    <w:tmpl w:val="7EE0D5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3D3A"/>
    <w:multiLevelType w:val="hybridMultilevel"/>
    <w:tmpl w:val="297CE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67889"/>
    <w:multiLevelType w:val="hybridMultilevel"/>
    <w:tmpl w:val="6FBCDE0E"/>
    <w:lvl w:ilvl="0" w:tplc="1AFEC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20"/>
  </w:num>
  <w:num w:numId="14">
    <w:abstractNumId w:val="29"/>
  </w:num>
  <w:num w:numId="15">
    <w:abstractNumId w:val="30"/>
  </w:num>
  <w:num w:numId="16">
    <w:abstractNumId w:val="23"/>
  </w:num>
  <w:num w:numId="17">
    <w:abstractNumId w:val="19"/>
  </w:num>
  <w:num w:numId="18">
    <w:abstractNumId w:val="14"/>
  </w:num>
  <w:num w:numId="19">
    <w:abstractNumId w:val="16"/>
  </w:num>
  <w:num w:numId="20">
    <w:abstractNumId w:val="25"/>
  </w:num>
  <w:num w:numId="21">
    <w:abstractNumId w:val="21"/>
  </w:num>
  <w:num w:numId="22">
    <w:abstractNumId w:val="17"/>
  </w:num>
  <w:num w:numId="23">
    <w:abstractNumId w:val="26"/>
  </w:num>
  <w:num w:numId="24">
    <w:abstractNumId w:val="12"/>
  </w:num>
  <w:num w:numId="25">
    <w:abstractNumId w:val="10"/>
  </w:num>
  <w:num w:numId="26">
    <w:abstractNumId w:val="18"/>
  </w:num>
  <w:num w:numId="27">
    <w:abstractNumId w:val="22"/>
  </w:num>
  <w:num w:numId="28">
    <w:abstractNumId w:val="28"/>
  </w:num>
  <w:num w:numId="29">
    <w:abstractNumId w:val="27"/>
  </w:num>
  <w:num w:numId="30">
    <w:abstractNumId w:val="13"/>
  </w:num>
  <w:num w:numId="31">
    <w:abstractNumId w:val="24"/>
  </w:num>
  <w:num w:numId="32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AF"/>
    <w:rsid w:val="000003B1"/>
    <w:rsid w:val="00003C37"/>
    <w:rsid w:val="00003CC3"/>
    <w:rsid w:val="00004DC6"/>
    <w:rsid w:val="00007F4F"/>
    <w:rsid w:val="00020A23"/>
    <w:rsid w:val="00021413"/>
    <w:rsid w:val="0002168C"/>
    <w:rsid w:val="00023574"/>
    <w:rsid w:val="00023F47"/>
    <w:rsid w:val="0002585A"/>
    <w:rsid w:val="00027560"/>
    <w:rsid w:val="000311B0"/>
    <w:rsid w:val="00031CDE"/>
    <w:rsid w:val="00035F0D"/>
    <w:rsid w:val="000366B7"/>
    <w:rsid w:val="0003729F"/>
    <w:rsid w:val="00037892"/>
    <w:rsid w:val="00040739"/>
    <w:rsid w:val="000412BB"/>
    <w:rsid w:val="0004369B"/>
    <w:rsid w:val="00046BC6"/>
    <w:rsid w:val="00046DD3"/>
    <w:rsid w:val="00050CC4"/>
    <w:rsid w:val="00055CF9"/>
    <w:rsid w:val="00057A3F"/>
    <w:rsid w:val="00060A16"/>
    <w:rsid w:val="0006178D"/>
    <w:rsid w:val="00067ECB"/>
    <w:rsid w:val="00072D25"/>
    <w:rsid w:val="00083A51"/>
    <w:rsid w:val="00085690"/>
    <w:rsid w:val="00087DAF"/>
    <w:rsid w:val="00090DDF"/>
    <w:rsid w:val="00093C87"/>
    <w:rsid w:val="00095066"/>
    <w:rsid w:val="000962C2"/>
    <w:rsid w:val="00096C54"/>
    <w:rsid w:val="00097E73"/>
    <w:rsid w:val="000A012A"/>
    <w:rsid w:val="000A2A42"/>
    <w:rsid w:val="000A2D57"/>
    <w:rsid w:val="000A3562"/>
    <w:rsid w:val="000B2EC4"/>
    <w:rsid w:val="000B4F18"/>
    <w:rsid w:val="000C096B"/>
    <w:rsid w:val="000C2B0F"/>
    <w:rsid w:val="000C3ED9"/>
    <w:rsid w:val="000C5B2A"/>
    <w:rsid w:val="000D3EC3"/>
    <w:rsid w:val="000D5AF5"/>
    <w:rsid w:val="000D5AFA"/>
    <w:rsid w:val="000D5BBD"/>
    <w:rsid w:val="000E0D89"/>
    <w:rsid w:val="000E3D55"/>
    <w:rsid w:val="000E3E46"/>
    <w:rsid w:val="000E503D"/>
    <w:rsid w:val="000E6077"/>
    <w:rsid w:val="000F112B"/>
    <w:rsid w:val="000F20B4"/>
    <w:rsid w:val="000F411F"/>
    <w:rsid w:val="0010474C"/>
    <w:rsid w:val="001056B5"/>
    <w:rsid w:val="0011373E"/>
    <w:rsid w:val="00114CD1"/>
    <w:rsid w:val="0011532C"/>
    <w:rsid w:val="00126A26"/>
    <w:rsid w:val="0014165F"/>
    <w:rsid w:val="001479DE"/>
    <w:rsid w:val="001516E2"/>
    <w:rsid w:val="001519B4"/>
    <w:rsid w:val="001522AC"/>
    <w:rsid w:val="00160120"/>
    <w:rsid w:val="00160D87"/>
    <w:rsid w:val="00160E90"/>
    <w:rsid w:val="00162881"/>
    <w:rsid w:val="001642E5"/>
    <w:rsid w:val="001765C7"/>
    <w:rsid w:val="00182A8A"/>
    <w:rsid w:val="00183A8E"/>
    <w:rsid w:val="001906EC"/>
    <w:rsid w:val="00191019"/>
    <w:rsid w:val="001913EF"/>
    <w:rsid w:val="00191F0B"/>
    <w:rsid w:val="00192684"/>
    <w:rsid w:val="00194E55"/>
    <w:rsid w:val="0019792B"/>
    <w:rsid w:val="001A11BB"/>
    <w:rsid w:val="001A2056"/>
    <w:rsid w:val="001A288E"/>
    <w:rsid w:val="001A3EEE"/>
    <w:rsid w:val="001A5D57"/>
    <w:rsid w:val="001A6CC1"/>
    <w:rsid w:val="001B1F0C"/>
    <w:rsid w:val="001B37DB"/>
    <w:rsid w:val="001B7808"/>
    <w:rsid w:val="001D4DA4"/>
    <w:rsid w:val="001E6D5F"/>
    <w:rsid w:val="001E7305"/>
    <w:rsid w:val="001F271A"/>
    <w:rsid w:val="001F6B67"/>
    <w:rsid w:val="001F6C68"/>
    <w:rsid w:val="00203577"/>
    <w:rsid w:val="002053DC"/>
    <w:rsid w:val="00205602"/>
    <w:rsid w:val="00206903"/>
    <w:rsid w:val="00206B8F"/>
    <w:rsid w:val="0021585A"/>
    <w:rsid w:val="00217920"/>
    <w:rsid w:val="00224029"/>
    <w:rsid w:val="00226991"/>
    <w:rsid w:val="00227084"/>
    <w:rsid w:val="002402EF"/>
    <w:rsid w:val="00242385"/>
    <w:rsid w:val="002459F5"/>
    <w:rsid w:val="00254945"/>
    <w:rsid w:val="00262AFA"/>
    <w:rsid w:val="00264CA4"/>
    <w:rsid w:val="00265519"/>
    <w:rsid w:val="00270842"/>
    <w:rsid w:val="00270894"/>
    <w:rsid w:val="002709FB"/>
    <w:rsid w:val="00271643"/>
    <w:rsid w:val="002727B1"/>
    <w:rsid w:val="00274715"/>
    <w:rsid w:val="00274957"/>
    <w:rsid w:val="00280706"/>
    <w:rsid w:val="002813A8"/>
    <w:rsid w:val="00282802"/>
    <w:rsid w:val="00283ABD"/>
    <w:rsid w:val="00286D6D"/>
    <w:rsid w:val="00286F52"/>
    <w:rsid w:val="00293249"/>
    <w:rsid w:val="00293659"/>
    <w:rsid w:val="0029448A"/>
    <w:rsid w:val="002A1F89"/>
    <w:rsid w:val="002B451B"/>
    <w:rsid w:val="002B63E1"/>
    <w:rsid w:val="002C5438"/>
    <w:rsid w:val="002D544D"/>
    <w:rsid w:val="002D5788"/>
    <w:rsid w:val="002E0755"/>
    <w:rsid w:val="002E16F4"/>
    <w:rsid w:val="002E197D"/>
    <w:rsid w:val="002E2AEB"/>
    <w:rsid w:val="002F1719"/>
    <w:rsid w:val="002F557F"/>
    <w:rsid w:val="002F6B0B"/>
    <w:rsid w:val="00303AFE"/>
    <w:rsid w:val="003065EE"/>
    <w:rsid w:val="00306B26"/>
    <w:rsid w:val="00307D84"/>
    <w:rsid w:val="0031093C"/>
    <w:rsid w:val="00312437"/>
    <w:rsid w:val="0031609E"/>
    <w:rsid w:val="00317FB5"/>
    <w:rsid w:val="00324742"/>
    <w:rsid w:val="00326A2F"/>
    <w:rsid w:val="00331251"/>
    <w:rsid w:val="00336C94"/>
    <w:rsid w:val="00337B4F"/>
    <w:rsid w:val="00340374"/>
    <w:rsid w:val="0034105C"/>
    <w:rsid w:val="00353656"/>
    <w:rsid w:val="00355E3A"/>
    <w:rsid w:val="00357B19"/>
    <w:rsid w:val="0036232E"/>
    <w:rsid w:val="00365F1F"/>
    <w:rsid w:val="003673EA"/>
    <w:rsid w:val="003711FB"/>
    <w:rsid w:val="003739B6"/>
    <w:rsid w:val="00373A92"/>
    <w:rsid w:val="00375345"/>
    <w:rsid w:val="00383B1C"/>
    <w:rsid w:val="00385DDB"/>
    <w:rsid w:val="00385E0A"/>
    <w:rsid w:val="003871E5"/>
    <w:rsid w:val="0039056E"/>
    <w:rsid w:val="003919EB"/>
    <w:rsid w:val="00395E71"/>
    <w:rsid w:val="00397080"/>
    <w:rsid w:val="00397F96"/>
    <w:rsid w:val="003A16DD"/>
    <w:rsid w:val="003A52FF"/>
    <w:rsid w:val="003A62A8"/>
    <w:rsid w:val="003B4798"/>
    <w:rsid w:val="003B5FE2"/>
    <w:rsid w:val="003B6726"/>
    <w:rsid w:val="003B6849"/>
    <w:rsid w:val="003B77E0"/>
    <w:rsid w:val="003C0FFF"/>
    <w:rsid w:val="003C480E"/>
    <w:rsid w:val="003C5239"/>
    <w:rsid w:val="003C79E9"/>
    <w:rsid w:val="003D0457"/>
    <w:rsid w:val="003D0901"/>
    <w:rsid w:val="003E14D6"/>
    <w:rsid w:val="003E1EAB"/>
    <w:rsid w:val="003E48AB"/>
    <w:rsid w:val="003E5866"/>
    <w:rsid w:val="003E6326"/>
    <w:rsid w:val="003E79F9"/>
    <w:rsid w:val="003F39A1"/>
    <w:rsid w:val="00401FB1"/>
    <w:rsid w:val="00407EF1"/>
    <w:rsid w:val="004100CF"/>
    <w:rsid w:val="004102F5"/>
    <w:rsid w:val="00414E13"/>
    <w:rsid w:val="00421228"/>
    <w:rsid w:val="004258C3"/>
    <w:rsid w:val="004304E0"/>
    <w:rsid w:val="0043250C"/>
    <w:rsid w:val="0043432D"/>
    <w:rsid w:val="00440879"/>
    <w:rsid w:val="00442FFA"/>
    <w:rsid w:val="00447DC7"/>
    <w:rsid w:val="0045069A"/>
    <w:rsid w:val="0045329E"/>
    <w:rsid w:val="0045560E"/>
    <w:rsid w:val="004566ED"/>
    <w:rsid w:val="00456BD9"/>
    <w:rsid w:val="00461DFD"/>
    <w:rsid w:val="004620A1"/>
    <w:rsid w:val="0046411D"/>
    <w:rsid w:val="00466408"/>
    <w:rsid w:val="00467CC8"/>
    <w:rsid w:val="00473E95"/>
    <w:rsid w:val="00477F1B"/>
    <w:rsid w:val="00483E67"/>
    <w:rsid w:val="00485BCB"/>
    <w:rsid w:val="004864D8"/>
    <w:rsid w:val="00491C0E"/>
    <w:rsid w:val="004926ED"/>
    <w:rsid w:val="00492952"/>
    <w:rsid w:val="00492994"/>
    <w:rsid w:val="0049742A"/>
    <w:rsid w:val="00497792"/>
    <w:rsid w:val="004A625A"/>
    <w:rsid w:val="004B1159"/>
    <w:rsid w:val="004B2F6A"/>
    <w:rsid w:val="004B56B4"/>
    <w:rsid w:val="004B7E96"/>
    <w:rsid w:val="004C5E9E"/>
    <w:rsid w:val="004C66C5"/>
    <w:rsid w:val="004C7082"/>
    <w:rsid w:val="004F1C76"/>
    <w:rsid w:val="004F51B5"/>
    <w:rsid w:val="004F5901"/>
    <w:rsid w:val="004F601B"/>
    <w:rsid w:val="004F63DA"/>
    <w:rsid w:val="004F6CF7"/>
    <w:rsid w:val="005005DB"/>
    <w:rsid w:val="00501512"/>
    <w:rsid w:val="00507CF9"/>
    <w:rsid w:val="00522581"/>
    <w:rsid w:val="00525CB6"/>
    <w:rsid w:val="005310F2"/>
    <w:rsid w:val="005326EA"/>
    <w:rsid w:val="00532B42"/>
    <w:rsid w:val="005345EE"/>
    <w:rsid w:val="00536261"/>
    <w:rsid w:val="00540739"/>
    <w:rsid w:val="0054107B"/>
    <w:rsid w:val="00541309"/>
    <w:rsid w:val="00543862"/>
    <w:rsid w:val="00555C16"/>
    <w:rsid w:val="00555E90"/>
    <w:rsid w:val="005568D8"/>
    <w:rsid w:val="00556DD2"/>
    <w:rsid w:val="005644D2"/>
    <w:rsid w:val="00570C1A"/>
    <w:rsid w:val="00572CD8"/>
    <w:rsid w:val="0057642F"/>
    <w:rsid w:val="005809E8"/>
    <w:rsid w:val="00581931"/>
    <w:rsid w:val="00583D4D"/>
    <w:rsid w:val="00585A69"/>
    <w:rsid w:val="005877E1"/>
    <w:rsid w:val="00587C1B"/>
    <w:rsid w:val="00587EF1"/>
    <w:rsid w:val="005922BC"/>
    <w:rsid w:val="00593B4A"/>
    <w:rsid w:val="0059654C"/>
    <w:rsid w:val="005A552C"/>
    <w:rsid w:val="005A5F80"/>
    <w:rsid w:val="005B553A"/>
    <w:rsid w:val="005B5579"/>
    <w:rsid w:val="005B61AF"/>
    <w:rsid w:val="005B744D"/>
    <w:rsid w:val="005C1CDA"/>
    <w:rsid w:val="005C388F"/>
    <w:rsid w:val="005C52E8"/>
    <w:rsid w:val="005D1246"/>
    <w:rsid w:val="005D7A6F"/>
    <w:rsid w:val="005E5F5C"/>
    <w:rsid w:val="005F5408"/>
    <w:rsid w:val="006026B7"/>
    <w:rsid w:val="006026BF"/>
    <w:rsid w:val="00605172"/>
    <w:rsid w:val="006103ED"/>
    <w:rsid w:val="006120F2"/>
    <w:rsid w:val="006145F4"/>
    <w:rsid w:val="00614FA2"/>
    <w:rsid w:val="00615789"/>
    <w:rsid w:val="00615E64"/>
    <w:rsid w:val="00616A4D"/>
    <w:rsid w:val="0062093C"/>
    <w:rsid w:val="00623FB1"/>
    <w:rsid w:val="00625E48"/>
    <w:rsid w:val="00626104"/>
    <w:rsid w:val="00626C68"/>
    <w:rsid w:val="006363A6"/>
    <w:rsid w:val="00640002"/>
    <w:rsid w:val="00640D9E"/>
    <w:rsid w:val="006417A8"/>
    <w:rsid w:val="00643B7B"/>
    <w:rsid w:val="00644CD6"/>
    <w:rsid w:val="00645040"/>
    <w:rsid w:val="006474C8"/>
    <w:rsid w:val="006516AF"/>
    <w:rsid w:val="006545A5"/>
    <w:rsid w:val="00654D1A"/>
    <w:rsid w:val="00655C7A"/>
    <w:rsid w:val="0065697C"/>
    <w:rsid w:val="00660638"/>
    <w:rsid w:val="006624E4"/>
    <w:rsid w:val="00662D23"/>
    <w:rsid w:val="006644E9"/>
    <w:rsid w:val="00666C7B"/>
    <w:rsid w:val="00675683"/>
    <w:rsid w:val="00686FDD"/>
    <w:rsid w:val="00692346"/>
    <w:rsid w:val="00697BA3"/>
    <w:rsid w:val="006B03CC"/>
    <w:rsid w:val="006B2D7F"/>
    <w:rsid w:val="006C0566"/>
    <w:rsid w:val="006C07AC"/>
    <w:rsid w:val="006C0A3E"/>
    <w:rsid w:val="006C1E88"/>
    <w:rsid w:val="006C2C45"/>
    <w:rsid w:val="006C3C6D"/>
    <w:rsid w:val="006D3029"/>
    <w:rsid w:val="006E0F0A"/>
    <w:rsid w:val="006E3AA2"/>
    <w:rsid w:val="006E52D2"/>
    <w:rsid w:val="006E6301"/>
    <w:rsid w:val="006E729D"/>
    <w:rsid w:val="006F06A4"/>
    <w:rsid w:val="006F304B"/>
    <w:rsid w:val="006F6262"/>
    <w:rsid w:val="006F7209"/>
    <w:rsid w:val="006F7998"/>
    <w:rsid w:val="00705249"/>
    <w:rsid w:val="00713D57"/>
    <w:rsid w:val="00715E0D"/>
    <w:rsid w:val="00717B43"/>
    <w:rsid w:val="00720491"/>
    <w:rsid w:val="007221BE"/>
    <w:rsid w:val="007241EB"/>
    <w:rsid w:val="00724796"/>
    <w:rsid w:val="00727E52"/>
    <w:rsid w:val="007314F9"/>
    <w:rsid w:val="007315F2"/>
    <w:rsid w:val="00732F85"/>
    <w:rsid w:val="0073674F"/>
    <w:rsid w:val="00742E9E"/>
    <w:rsid w:val="00746839"/>
    <w:rsid w:val="00750BBE"/>
    <w:rsid w:val="00751597"/>
    <w:rsid w:val="00751F70"/>
    <w:rsid w:val="00752611"/>
    <w:rsid w:val="00753760"/>
    <w:rsid w:val="007573A4"/>
    <w:rsid w:val="0075755C"/>
    <w:rsid w:val="007576DB"/>
    <w:rsid w:val="007645F0"/>
    <w:rsid w:val="00764C90"/>
    <w:rsid w:val="007655E7"/>
    <w:rsid w:val="00770F0B"/>
    <w:rsid w:val="0077120C"/>
    <w:rsid w:val="00771365"/>
    <w:rsid w:val="00772A97"/>
    <w:rsid w:val="00775B0A"/>
    <w:rsid w:val="00777B72"/>
    <w:rsid w:val="00777C79"/>
    <w:rsid w:val="00783683"/>
    <w:rsid w:val="00786867"/>
    <w:rsid w:val="00787B6E"/>
    <w:rsid w:val="00795017"/>
    <w:rsid w:val="007B0EFE"/>
    <w:rsid w:val="007B12C1"/>
    <w:rsid w:val="007B1C97"/>
    <w:rsid w:val="007B2DC8"/>
    <w:rsid w:val="007B3C75"/>
    <w:rsid w:val="007B51F7"/>
    <w:rsid w:val="007B5512"/>
    <w:rsid w:val="007B6CCF"/>
    <w:rsid w:val="007B749E"/>
    <w:rsid w:val="007B7D78"/>
    <w:rsid w:val="007C00F0"/>
    <w:rsid w:val="007C3466"/>
    <w:rsid w:val="007C3B95"/>
    <w:rsid w:val="007D0FDC"/>
    <w:rsid w:val="007D1EE6"/>
    <w:rsid w:val="007D32BC"/>
    <w:rsid w:val="007E241D"/>
    <w:rsid w:val="007E5604"/>
    <w:rsid w:val="007E6CF9"/>
    <w:rsid w:val="007F2B06"/>
    <w:rsid w:val="007F34D9"/>
    <w:rsid w:val="007F71D2"/>
    <w:rsid w:val="007F7B5B"/>
    <w:rsid w:val="008022F1"/>
    <w:rsid w:val="008027DC"/>
    <w:rsid w:val="00807F8A"/>
    <w:rsid w:val="0082089D"/>
    <w:rsid w:val="0082177B"/>
    <w:rsid w:val="00821CD8"/>
    <w:rsid w:val="008302FD"/>
    <w:rsid w:val="00830506"/>
    <w:rsid w:val="008311EE"/>
    <w:rsid w:val="00834DCF"/>
    <w:rsid w:val="00840DE4"/>
    <w:rsid w:val="00841A74"/>
    <w:rsid w:val="00846D6A"/>
    <w:rsid w:val="0085033C"/>
    <w:rsid w:val="008510B0"/>
    <w:rsid w:val="00851A21"/>
    <w:rsid w:val="00853BC2"/>
    <w:rsid w:val="008568B4"/>
    <w:rsid w:val="008640B1"/>
    <w:rsid w:val="00871D16"/>
    <w:rsid w:val="00874921"/>
    <w:rsid w:val="00877378"/>
    <w:rsid w:val="008779E2"/>
    <w:rsid w:val="00880151"/>
    <w:rsid w:val="00882EE1"/>
    <w:rsid w:val="0088509A"/>
    <w:rsid w:val="0088627B"/>
    <w:rsid w:val="008868A3"/>
    <w:rsid w:val="00897D72"/>
    <w:rsid w:val="008A1B96"/>
    <w:rsid w:val="008A1D9C"/>
    <w:rsid w:val="008A4DDA"/>
    <w:rsid w:val="008A77D4"/>
    <w:rsid w:val="008A7C44"/>
    <w:rsid w:val="008B00D5"/>
    <w:rsid w:val="008B0A91"/>
    <w:rsid w:val="008B10BD"/>
    <w:rsid w:val="008B1925"/>
    <w:rsid w:val="008B686F"/>
    <w:rsid w:val="008B6964"/>
    <w:rsid w:val="008B6A84"/>
    <w:rsid w:val="008B735D"/>
    <w:rsid w:val="008C113B"/>
    <w:rsid w:val="008C11F3"/>
    <w:rsid w:val="008C23E9"/>
    <w:rsid w:val="008C4DF1"/>
    <w:rsid w:val="008D523E"/>
    <w:rsid w:val="008E29A7"/>
    <w:rsid w:val="008E2BBE"/>
    <w:rsid w:val="008E3A31"/>
    <w:rsid w:val="008E5647"/>
    <w:rsid w:val="008E5F98"/>
    <w:rsid w:val="008E61B4"/>
    <w:rsid w:val="008E64BB"/>
    <w:rsid w:val="008E787A"/>
    <w:rsid w:val="008F0D98"/>
    <w:rsid w:val="008F61AA"/>
    <w:rsid w:val="008F6DF7"/>
    <w:rsid w:val="00900860"/>
    <w:rsid w:val="0090479C"/>
    <w:rsid w:val="00905A68"/>
    <w:rsid w:val="00913DC3"/>
    <w:rsid w:val="009173E8"/>
    <w:rsid w:val="009175D9"/>
    <w:rsid w:val="00920D48"/>
    <w:rsid w:val="00921D4E"/>
    <w:rsid w:val="00922A00"/>
    <w:rsid w:val="00923F4B"/>
    <w:rsid w:val="0092640B"/>
    <w:rsid w:val="00930E9D"/>
    <w:rsid w:val="009355F2"/>
    <w:rsid w:val="00937BCF"/>
    <w:rsid w:val="009421DA"/>
    <w:rsid w:val="00947498"/>
    <w:rsid w:val="00947FB7"/>
    <w:rsid w:val="00953CDB"/>
    <w:rsid w:val="00954EF5"/>
    <w:rsid w:val="00957088"/>
    <w:rsid w:val="00961E25"/>
    <w:rsid w:val="0096357C"/>
    <w:rsid w:val="00964BB0"/>
    <w:rsid w:val="009669B7"/>
    <w:rsid w:val="009729FA"/>
    <w:rsid w:val="0097562B"/>
    <w:rsid w:val="0097730A"/>
    <w:rsid w:val="009864B9"/>
    <w:rsid w:val="00987F51"/>
    <w:rsid w:val="009932E3"/>
    <w:rsid w:val="0099792A"/>
    <w:rsid w:val="009A1CA6"/>
    <w:rsid w:val="009A2A7D"/>
    <w:rsid w:val="009A2C8F"/>
    <w:rsid w:val="009A35BE"/>
    <w:rsid w:val="009A3820"/>
    <w:rsid w:val="009A4D6B"/>
    <w:rsid w:val="009A7190"/>
    <w:rsid w:val="009B40C8"/>
    <w:rsid w:val="009B7F68"/>
    <w:rsid w:val="009C4B5D"/>
    <w:rsid w:val="009C6E7E"/>
    <w:rsid w:val="009D637C"/>
    <w:rsid w:val="009D74A0"/>
    <w:rsid w:val="009E1C07"/>
    <w:rsid w:val="009E4E20"/>
    <w:rsid w:val="009E5C0C"/>
    <w:rsid w:val="009F4DEB"/>
    <w:rsid w:val="009F5148"/>
    <w:rsid w:val="009F63A1"/>
    <w:rsid w:val="009F75A2"/>
    <w:rsid w:val="00A02422"/>
    <w:rsid w:val="00A0243F"/>
    <w:rsid w:val="00A02B6C"/>
    <w:rsid w:val="00A051BC"/>
    <w:rsid w:val="00A10FEC"/>
    <w:rsid w:val="00A13BE7"/>
    <w:rsid w:val="00A15662"/>
    <w:rsid w:val="00A16D0B"/>
    <w:rsid w:val="00A17B2B"/>
    <w:rsid w:val="00A17DA9"/>
    <w:rsid w:val="00A21837"/>
    <w:rsid w:val="00A235B7"/>
    <w:rsid w:val="00A2360D"/>
    <w:rsid w:val="00A266AA"/>
    <w:rsid w:val="00A3080C"/>
    <w:rsid w:val="00A318FD"/>
    <w:rsid w:val="00A3195E"/>
    <w:rsid w:val="00A31E57"/>
    <w:rsid w:val="00A3380E"/>
    <w:rsid w:val="00A33AF2"/>
    <w:rsid w:val="00A3623B"/>
    <w:rsid w:val="00A4397C"/>
    <w:rsid w:val="00A43D24"/>
    <w:rsid w:val="00A448B0"/>
    <w:rsid w:val="00A46B5D"/>
    <w:rsid w:val="00A470D2"/>
    <w:rsid w:val="00A5088C"/>
    <w:rsid w:val="00A52B9E"/>
    <w:rsid w:val="00A558E2"/>
    <w:rsid w:val="00A5684B"/>
    <w:rsid w:val="00A5792D"/>
    <w:rsid w:val="00A61350"/>
    <w:rsid w:val="00A6481B"/>
    <w:rsid w:val="00A66836"/>
    <w:rsid w:val="00A669AE"/>
    <w:rsid w:val="00A66ABB"/>
    <w:rsid w:val="00A673A0"/>
    <w:rsid w:val="00A721E5"/>
    <w:rsid w:val="00A75FA8"/>
    <w:rsid w:val="00A766AE"/>
    <w:rsid w:val="00A80A7C"/>
    <w:rsid w:val="00A822A5"/>
    <w:rsid w:val="00A82F74"/>
    <w:rsid w:val="00A83F17"/>
    <w:rsid w:val="00A901C8"/>
    <w:rsid w:val="00A93104"/>
    <w:rsid w:val="00A946BC"/>
    <w:rsid w:val="00A96B19"/>
    <w:rsid w:val="00AA3449"/>
    <w:rsid w:val="00AA3723"/>
    <w:rsid w:val="00AA43B3"/>
    <w:rsid w:val="00AA498F"/>
    <w:rsid w:val="00AA5F4C"/>
    <w:rsid w:val="00AB0FDC"/>
    <w:rsid w:val="00AB16D7"/>
    <w:rsid w:val="00AB1E0F"/>
    <w:rsid w:val="00AB257D"/>
    <w:rsid w:val="00AB3DEB"/>
    <w:rsid w:val="00AB5B8D"/>
    <w:rsid w:val="00AC03D4"/>
    <w:rsid w:val="00AC3634"/>
    <w:rsid w:val="00AC6AD9"/>
    <w:rsid w:val="00AC6F58"/>
    <w:rsid w:val="00AC7140"/>
    <w:rsid w:val="00AD1364"/>
    <w:rsid w:val="00AD46B8"/>
    <w:rsid w:val="00AF0FD3"/>
    <w:rsid w:val="00AF4F7B"/>
    <w:rsid w:val="00B0745A"/>
    <w:rsid w:val="00B15E0C"/>
    <w:rsid w:val="00B226B2"/>
    <w:rsid w:val="00B22C93"/>
    <w:rsid w:val="00B24344"/>
    <w:rsid w:val="00B2536E"/>
    <w:rsid w:val="00B317F2"/>
    <w:rsid w:val="00B37586"/>
    <w:rsid w:val="00B41F6B"/>
    <w:rsid w:val="00B42C5F"/>
    <w:rsid w:val="00B43BE6"/>
    <w:rsid w:val="00B462D0"/>
    <w:rsid w:val="00B5046A"/>
    <w:rsid w:val="00B52CFE"/>
    <w:rsid w:val="00B66A0A"/>
    <w:rsid w:val="00B72EBD"/>
    <w:rsid w:val="00B75AB8"/>
    <w:rsid w:val="00B75FDB"/>
    <w:rsid w:val="00B765D3"/>
    <w:rsid w:val="00B77651"/>
    <w:rsid w:val="00B879CC"/>
    <w:rsid w:val="00B906E5"/>
    <w:rsid w:val="00B92CDF"/>
    <w:rsid w:val="00B92DEC"/>
    <w:rsid w:val="00B940AD"/>
    <w:rsid w:val="00B9711A"/>
    <w:rsid w:val="00BA060B"/>
    <w:rsid w:val="00BA51BB"/>
    <w:rsid w:val="00BB277D"/>
    <w:rsid w:val="00BB7548"/>
    <w:rsid w:val="00BB782C"/>
    <w:rsid w:val="00BB783C"/>
    <w:rsid w:val="00BC31A7"/>
    <w:rsid w:val="00BD5221"/>
    <w:rsid w:val="00BD60DD"/>
    <w:rsid w:val="00BD6F83"/>
    <w:rsid w:val="00BD78DA"/>
    <w:rsid w:val="00BE05ED"/>
    <w:rsid w:val="00BE4470"/>
    <w:rsid w:val="00BE627E"/>
    <w:rsid w:val="00BE72C5"/>
    <w:rsid w:val="00BF0D9D"/>
    <w:rsid w:val="00BF4BAC"/>
    <w:rsid w:val="00BF5D29"/>
    <w:rsid w:val="00C0109D"/>
    <w:rsid w:val="00C02A94"/>
    <w:rsid w:val="00C05C5B"/>
    <w:rsid w:val="00C1030F"/>
    <w:rsid w:val="00C121E7"/>
    <w:rsid w:val="00C121F5"/>
    <w:rsid w:val="00C1416F"/>
    <w:rsid w:val="00C155E1"/>
    <w:rsid w:val="00C166BC"/>
    <w:rsid w:val="00C17342"/>
    <w:rsid w:val="00C2566A"/>
    <w:rsid w:val="00C25869"/>
    <w:rsid w:val="00C31C08"/>
    <w:rsid w:val="00C32E3B"/>
    <w:rsid w:val="00C34588"/>
    <w:rsid w:val="00C402BF"/>
    <w:rsid w:val="00C62C81"/>
    <w:rsid w:val="00C645BC"/>
    <w:rsid w:val="00C64E94"/>
    <w:rsid w:val="00C65365"/>
    <w:rsid w:val="00C71480"/>
    <w:rsid w:val="00C71CCE"/>
    <w:rsid w:val="00C72B3E"/>
    <w:rsid w:val="00C72CE5"/>
    <w:rsid w:val="00C74E04"/>
    <w:rsid w:val="00C769AD"/>
    <w:rsid w:val="00C8143B"/>
    <w:rsid w:val="00C84E1A"/>
    <w:rsid w:val="00C93AA7"/>
    <w:rsid w:val="00C94788"/>
    <w:rsid w:val="00C9799E"/>
    <w:rsid w:val="00CA0C16"/>
    <w:rsid w:val="00CA432B"/>
    <w:rsid w:val="00CA73B2"/>
    <w:rsid w:val="00CB0222"/>
    <w:rsid w:val="00CB06AB"/>
    <w:rsid w:val="00CB305F"/>
    <w:rsid w:val="00CB5106"/>
    <w:rsid w:val="00CB55AB"/>
    <w:rsid w:val="00CB761C"/>
    <w:rsid w:val="00CC3C99"/>
    <w:rsid w:val="00CC5134"/>
    <w:rsid w:val="00CC56C0"/>
    <w:rsid w:val="00CD2A46"/>
    <w:rsid w:val="00CD3516"/>
    <w:rsid w:val="00CE5683"/>
    <w:rsid w:val="00D00422"/>
    <w:rsid w:val="00D02D1E"/>
    <w:rsid w:val="00D04D5B"/>
    <w:rsid w:val="00D0654F"/>
    <w:rsid w:val="00D13D24"/>
    <w:rsid w:val="00D15F01"/>
    <w:rsid w:val="00D16CE3"/>
    <w:rsid w:val="00D173F9"/>
    <w:rsid w:val="00D219CE"/>
    <w:rsid w:val="00D252A6"/>
    <w:rsid w:val="00D2606A"/>
    <w:rsid w:val="00D327DE"/>
    <w:rsid w:val="00D32A04"/>
    <w:rsid w:val="00D336A3"/>
    <w:rsid w:val="00D35A98"/>
    <w:rsid w:val="00D363AC"/>
    <w:rsid w:val="00D41A97"/>
    <w:rsid w:val="00D42380"/>
    <w:rsid w:val="00D440F5"/>
    <w:rsid w:val="00D44CBE"/>
    <w:rsid w:val="00D46253"/>
    <w:rsid w:val="00D54F6E"/>
    <w:rsid w:val="00D55FF7"/>
    <w:rsid w:val="00D675E3"/>
    <w:rsid w:val="00D67624"/>
    <w:rsid w:val="00D71475"/>
    <w:rsid w:val="00D71D97"/>
    <w:rsid w:val="00D80FC6"/>
    <w:rsid w:val="00D81639"/>
    <w:rsid w:val="00D8644D"/>
    <w:rsid w:val="00D9291C"/>
    <w:rsid w:val="00D9358A"/>
    <w:rsid w:val="00D967B4"/>
    <w:rsid w:val="00DA0E50"/>
    <w:rsid w:val="00DA5EC7"/>
    <w:rsid w:val="00DA6F23"/>
    <w:rsid w:val="00DB1B5A"/>
    <w:rsid w:val="00DB76CD"/>
    <w:rsid w:val="00DC367E"/>
    <w:rsid w:val="00DD0225"/>
    <w:rsid w:val="00DD3D6A"/>
    <w:rsid w:val="00DF094D"/>
    <w:rsid w:val="00DF0AFF"/>
    <w:rsid w:val="00DF1C99"/>
    <w:rsid w:val="00DF537A"/>
    <w:rsid w:val="00DF59E5"/>
    <w:rsid w:val="00DF61CA"/>
    <w:rsid w:val="00E03DF6"/>
    <w:rsid w:val="00E14A97"/>
    <w:rsid w:val="00E2187E"/>
    <w:rsid w:val="00E2366C"/>
    <w:rsid w:val="00E25F1E"/>
    <w:rsid w:val="00E3013E"/>
    <w:rsid w:val="00E30908"/>
    <w:rsid w:val="00E30E55"/>
    <w:rsid w:val="00E32EFE"/>
    <w:rsid w:val="00E3498C"/>
    <w:rsid w:val="00E35232"/>
    <w:rsid w:val="00E4078A"/>
    <w:rsid w:val="00E427E4"/>
    <w:rsid w:val="00E43E08"/>
    <w:rsid w:val="00E44400"/>
    <w:rsid w:val="00E52C57"/>
    <w:rsid w:val="00E53E0F"/>
    <w:rsid w:val="00E600E3"/>
    <w:rsid w:val="00E62753"/>
    <w:rsid w:val="00E649E5"/>
    <w:rsid w:val="00E65F36"/>
    <w:rsid w:val="00E66A2A"/>
    <w:rsid w:val="00E701E7"/>
    <w:rsid w:val="00E715A6"/>
    <w:rsid w:val="00E7441E"/>
    <w:rsid w:val="00E7601C"/>
    <w:rsid w:val="00E8032B"/>
    <w:rsid w:val="00E81B5F"/>
    <w:rsid w:val="00E845FB"/>
    <w:rsid w:val="00E84DA8"/>
    <w:rsid w:val="00E86F26"/>
    <w:rsid w:val="00E87813"/>
    <w:rsid w:val="00E90D44"/>
    <w:rsid w:val="00E93836"/>
    <w:rsid w:val="00E96525"/>
    <w:rsid w:val="00EA02EF"/>
    <w:rsid w:val="00EA0607"/>
    <w:rsid w:val="00EA0B80"/>
    <w:rsid w:val="00EA1123"/>
    <w:rsid w:val="00EA2B2F"/>
    <w:rsid w:val="00EA3A9B"/>
    <w:rsid w:val="00EA4FB3"/>
    <w:rsid w:val="00EB4AD0"/>
    <w:rsid w:val="00EB4D5D"/>
    <w:rsid w:val="00EC0347"/>
    <w:rsid w:val="00EC1524"/>
    <w:rsid w:val="00EC1FB5"/>
    <w:rsid w:val="00EC214C"/>
    <w:rsid w:val="00EC7DD1"/>
    <w:rsid w:val="00ED019C"/>
    <w:rsid w:val="00ED0EEB"/>
    <w:rsid w:val="00ED2575"/>
    <w:rsid w:val="00EE3847"/>
    <w:rsid w:val="00EE53C3"/>
    <w:rsid w:val="00EE6E53"/>
    <w:rsid w:val="00EF02FE"/>
    <w:rsid w:val="00EF27B1"/>
    <w:rsid w:val="00EF2F8D"/>
    <w:rsid w:val="00EF3E65"/>
    <w:rsid w:val="00F009B4"/>
    <w:rsid w:val="00F046FE"/>
    <w:rsid w:val="00F1076A"/>
    <w:rsid w:val="00F268D6"/>
    <w:rsid w:val="00F30AAE"/>
    <w:rsid w:val="00F33112"/>
    <w:rsid w:val="00F3350B"/>
    <w:rsid w:val="00F34710"/>
    <w:rsid w:val="00F420E2"/>
    <w:rsid w:val="00F42603"/>
    <w:rsid w:val="00F4276F"/>
    <w:rsid w:val="00F45717"/>
    <w:rsid w:val="00F468BE"/>
    <w:rsid w:val="00F51859"/>
    <w:rsid w:val="00F64B8D"/>
    <w:rsid w:val="00F6710B"/>
    <w:rsid w:val="00F72531"/>
    <w:rsid w:val="00F73612"/>
    <w:rsid w:val="00F74206"/>
    <w:rsid w:val="00F75856"/>
    <w:rsid w:val="00F7680A"/>
    <w:rsid w:val="00F83EA6"/>
    <w:rsid w:val="00F850C0"/>
    <w:rsid w:val="00F90569"/>
    <w:rsid w:val="00F905D6"/>
    <w:rsid w:val="00F92AE6"/>
    <w:rsid w:val="00F947BF"/>
    <w:rsid w:val="00F955C1"/>
    <w:rsid w:val="00F97F8E"/>
    <w:rsid w:val="00FA7A7D"/>
    <w:rsid w:val="00FB23CB"/>
    <w:rsid w:val="00FB2B74"/>
    <w:rsid w:val="00FB7642"/>
    <w:rsid w:val="00FC0D7E"/>
    <w:rsid w:val="00FC122D"/>
    <w:rsid w:val="00FC1710"/>
    <w:rsid w:val="00FC5100"/>
    <w:rsid w:val="00FC6D11"/>
    <w:rsid w:val="00FD31E6"/>
    <w:rsid w:val="00FD555F"/>
    <w:rsid w:val="00FD5AC6"/>
    <w:rsid w:val="00FD7CAF"/>
    <w:rsid w:val="00FD7E51"/>
    <w:rsid w:val="00FE1341"/>
    <w:rsid w:val="00FF0A70"/>
    <w:rsid w:val="00FF0D16"/>
    <w:rsid w:val="00FF1422"/>
    <w:rsid w:val="00FF7AD5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0DA1EBB9"/>
  <w15:docId w15:val="{BC82C747-E11A-450F-A7F3-8F3661F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440F5"/>
    <w:rPr>
      <w:rFonts w:ascii="Arial" w:hAnsi="Arial"/>
      <w:szCs w:val="18"/>
      <w:lang w:eastAsia="de-DE"/>
    </w:rPr>
  </w:style>
  <w:style w:type="paragraph" w:styleId="berschrift1">
    <w:name w:val="heading 1"/>
    <w:basedOn w:val="Standard"/>
    <w:next w:val="Standard"/>
    <w:qFormat/>
    <w:rsid w:val="00B52CFE"/>
    <w:pPr>
      <w:keepNext/>
      <w:numPr>
        <w:numId w:val="31"/>
      </w:numPr>
      <w:spacing w:after="120"/>
      <w:outlineLvl w:val="0"/>
    </w:pPr>
    <w:rPr>
      <w:b/>
      <w:iCs/>
      <w:sz w:val="28"/>
    </w:rPr>
  </w:style>
  <w:style w:type="paragraph" w:styleId="berschrift2">
    <w:name w:val="heading 2"/>
    <w:basedOn w:val="Standard"/>
    <w:next w:val="Standard"/>
    <w:qFormat/>
    <w:rsid w:val="00B52CFE"/>
    <w:pPr>
      <w:keepNext/>
      <w:numPr>
        <w:ilvl w:val="1"/>
        <w:numId w:val="31"/>
      </w:numPr>
      <w:tabs>
        <w:tab w:val="clear" w:pos="1080"/>
        <w:tab w:val="left" w:pos="680"/>
      </w:tabs>
      <w:spacing w:after="120"/>
      <w:ind w:left="431" w:hanging="431"/>
      <w:outlineLvl w:val="1"/>
    </w:pPr>
    <w:rPr>
      <w:b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B52CFE"/>
    <w:pPr>
      <w:keepNext/>
      <w:numPr>
        <w:ilvl w:val="2"/>
        <w:numId w:val="31"/>
      </w:numPr>
      <w:tabs>
        <w:tab w:val="left" w:pos="851"/>
      </w:tabs>
      <w:spacing w:after="120"/>
      <w:ind w:left="505" w:hanging="505"/>
      <w:outlineLvl w:val="2"/>
    </w:pPr>
    <w:rPr>
      <w:b/>
      <w:bCs/>
      <w:sz w:val="22"/>
      <w:lang w:val="fr-CH"/>
    </w:rPr>
  </w:style>
  <w:style w:type="paragraph" w:styleId="berschrift4">
    <w:name w:val="heading 4"/>
    <w:basedOn w:val="Standard"/>
    <w:next w:val="Standard"/>
    <w:qFormat/>
    <w:rsid w:val="00B52CFE"/>
    <w:pPr>
      <w:keepNext/>
      <w:numPr>
        <w:ilvl w:val="3"/>
        <w:numId w:val="31"/>
      </w:numPr>
      <w:tabs>
        <w:tab w:val="left" w:pos="1134"/>
      </w:tabs>
      <w:spacing w:before="240" w:after="60"/>
      <w:ind w:left="646" w:hanging="646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3729F"/>
    <w:pPr>
      <w:pBdr>
        <w:bottom w:val="single" w:sz="4" w:space="4" w:color="auto"/>
      </w:pBd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360" w:hanging="36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Cs w:val="20"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Cs w:val="20"/>
    </w:rPr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  <w:rPr>
      <w:szCs w:val="20"/>
    </w:rPr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Cs/>
    </w:rPr>
  </w:style>
  <w:style w:type="paragraph" w:styleId="HTMLVorformatiert">
    <w:name w:val="HTML Preformatted"/>
    <w:basedOn w:val="Standard"/>
    <w:link w:val="HTMLVorformatiertZchn"/>
    <w:uiPriority w:val="99"/>
    <w:rPr>
      <w:rFonts w:ascii="Courier New" w:hAnsi="Courier New" w:cs="Courier New"/>
      <w:szCs w:val="20"/>
    </w:rPr>
  </w:style>
  <w:style w:type="paragraph" w:styleId="Index1">
    <w:name w:val="index 1"/>
    <w:basedOn w:val="Standard"/>
    <w:next w:val="Standard"/>
    <w:autoRedefine/>
    <w:semiHidden/>
    <w:pPr>
      <w:ind w:left="180" w:hanging="180"/>
    </w:pPr>
  </w:style>
  <w:style w:type="paragraph" w:styleId="Index2">
    <w:name w:val="index 2"/>
    <w:basedOn w:val="Standard"/>
    <w:next w:val="Standard"/>
    <w:autoRedefine/>
    <w:semiHidden/>
    <w:pPr>
      <w:ind w:left="360" w:hanging="180"/>
    </w:pPr>
  </w:style>
  <w:style w:type="paragraph" w:styleId="Index3">
    <w:name w:val="index 3"/>
    <w:basedOn w:val="Standard"/>
    <w:next w:val="Standard"/>
    <w:autoRedefine/>
    <w:semiHidden/>
    <w:pPr>
      <w:ind w:left="540" w:hanging="180"/>
    </w:pPr>
  </w:style>
  <w:style w:type="paragraph" w:styleId="Index4">
    <w:name w:val="index 4"/>
    <w:basedOn w:val="Standard"/>
    <w:next w:val="Standard"/>
    <w:autoRedefine/>
    <w:semiHidden/>
    <w:pPr>
      <w:ind w:left="720" w:hanging="180"/>
    </w:pPr>
  </w:style>
  <w:style w:type="paragraph" w:styleId="Index5">
    <w:name w:val="index 5"/>
    <w:basedOn w:val="Standard"/>
    <w:next w:val="Standard"/>
    <w:autoRedefine/>
    <w:semiHidden/>
    <w:pPr>
      <w:ind w:left="900" w:hanging="180"/>
    </w:pPr>
  </w:style>
  <w:style w:type="paragraph" w:styleId="Index6">
    <w:name w:val="index 6"/>
    <w:basedOn w:val="Standard"/>
    <w:next w:val="Standard"/>
    <w:autoRedefine/>
    <w:semiHidden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pPr>
      <w:ind w:left="1620" w:hanging="180"/>
    </w:pPr>
  </w:style>
  <w:style w:type="paragraph" w:styleId="Indexberschrift">
    <w:name w:val="index heading"/>
    <w:basedOn w:val="Standard"/>
    <w:next w:val="Index1"/>
    <w:semiHidden/>
    <w:rPr>
      <w:rFonts w:cs="Arial"/>
      <w:b/>
      <w:bCs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i/>
      <w:lang w:eastAsia="de-DE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Pr>
      <w:rFonts w:ascii="Courier New" w:hAnsi="Courier New" w:cs="Courier New"/>
      <w:szCs w:val="20"/>
    </w:rPr>
  </w:style>
  <w:style w:type="paragraph" w:styleId="Rechtsgrundlagenverzeichnis">
    <w:name w:val="table of authorities"/>
    <w:basedOn w:val="Standard"/>
    <w:next w:val="Standard"/>
    <w:semiHidden/>
    <w:pPr>
      <w:ind w:left="180" w:hanging="18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cs="Arial"/>
      <w:b/>
      <w:bCs/>
      <w:sz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709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rsid w:val="0043250C"/>
    <w:pPr>
      <w:spacing w:before="240" w:after="60"/>
    </w:pPr>
    <w:rPr>
      <w:rFonts w:cs="Arial"/>
      <w:bCs/>
      <w:kern w:val="28"/>
      <w:sz w:val="48"/>
      <w:szCs w:val="32"/>
    </w:rPr>
  </w:style>
  <w:style w:type="paragraph" w:styleId="Umschlagabsenderadresse">
    <w:name w:val="envelope return"/>
    <w:basedOn w:val="Standard"/>
    <w:rPr>
      <w:rFonts w:cs="Arial"/>
      <w:szCs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5922BC"/>
    <w:pPr>
      <w:tabs>
        <w:tab w:val="left" w:pos="540"/>
        <w:tab w:val="right" w:leader="dot" w:pos="9628"/>
      </w:tabs>
    </w:pPr>
  </w:style>
  <w:style w:type="paragraph" w:styleId="Verzeichnis2">
    <w:name w:val="toc 2"/>
    <w:basedOn w:val="Standard"/>
    <w:next w:val="Standard"/>
    <w:autoRedefine/>
    <w:uiPriority w:val="39"/>
    <w:pPr>
      <w:ind w:left="180"/>
    </w:pPr>
  </w:style>
  <w:style w:type="paragraph" w:styleId="Verzeichnis3">
    <w:name w:val="toc 3"/>
    <w:basedOn w:val="Standard"/>
    <w:next w:val="Standard"/>
    <w:autoRedefine/>
    <w:uiPriority w:val="39"/>
    <w:pPr>
      <w:ind w:left="360"/>
    </w:pPr>
  </w:style>
  <w:style w:type="paragraph" w:styleId="Verzeichnis4">
    <w:name w:val="toc 4"/>
    <w:basedOn w:val="Standard"/>
    <w:next w:val="Standard"/>
    <w:autoRedefine/>
    <w:uiPriority w:val="39"/>
    <w:pPr>
      <w:ind w:left="540"/>
    </w:pPr>
  </w:style>
  <w:style w:type="paragraph" w:styleId="Verzeichnis5">
    <w:name w:val="toc 5"/>
    <w:basedOn w:val="Standard"/>
    <w:next w:val="Standard"/>
    <w:autoRedefine/>
    <w:semiHidden/>
    <w:pPr>
      <w:ind w:left="720"/>
    </w:pPr>
  </w:style>
  <w:style w:type="paragraph" w:styleId="Verzeichnis6">
    <w:name w:val="toc 6"/>
    <w:basedOn w:val="Standard"/>
    <w:next w:val="Standard"/>
    <w:autoRedefine/>
    <w:semiHidden/>
    <w:pPr>
      <w:ind w:left="900"/>
    </w:pPr>
  </w:style>
  <w:style w:type="paragraph" w:styleId="Verzeichnis7">
    <w:name w:val="toc 7"/>
    <w:basedOn w:val="Standard"/>
    <w:next w:val="Standard"/>
    <w:autoRedefine/>
    <w:semiHidden/>
    <w:pPr>
      <w:ind w:left="1080"/>
    </w:pPr>
  </w:style>
  <w:style w:type="paragraph" w:styleId="Verzeichnis8">
    <w:name w:val="toc 8"/>
    <w:basedOn w:val="Standard"/>
    <w:next w:val="Standard"/>
    <w:autoRedefine/>
    <w:semiHidden/>
    <w:pPr>
      <w:ind w:left="1260"/>
    </w:pPr>
  </w:style>
  <w:style w:type="paragraph" w:styleId="Verzeichnis9">
    <w:name w:val="toc 9"/>
    <w:basedOn w:val="Standard"/>
    <w:next w:val="Standard"/>
    <w:autoRedefine/>
    <w:semiHidden/>
    <w:pPr>
      <w:ind w:left="1440"/>
    </w:pPr>
  </w:style>
  <w:style w:type="paragraph" w:styleId="Sprechblasentext">
    <w:name w:val="Balloon Text"/>
    <w:basedOn w:val="Standard"/>
    <w:semiHidden/>
    <w:rsid w:val="00C121E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6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B6CCF"/>
  </w:style>
  <w:style w:type="paragraph" w:customStyle="1" w:styleId="Formatvorlageberschrift1Nach0pt">
    <w:name w:val="Formatvorlage Überschrift 1 + Nach:  0 pt"/>
    <w:basedOn w:val="berschrift1"/>
    <w:rsid w:val="00F51859"/>
    <w:pPr>
      <w:ind w:left="357" w:hanging="357"/>
    </w:pPr>
    <w:rPr>
      <w:bCs/>
      <w:iCs w:val="0"/>
      <w:szCs w:val="20"/>
    </w:rPr>
  </w:style>
  <w:style w:type="paragraph" w:customStyle="1" w:styleId="JAVA">
    <w:name w:val="JAVA"/>
    <w:basedOn w:val="Standard"/>
    <w:link w:val="JAVAZchn"/>
    <w:rsid w:val="00CA432B"/>
    <w:rPr>
      <w:rFonts w:ascii="Courier New" w:hAnsi="Courier New" w:cs="Courier New"/>
      <w:color w:val="0000FF"/>
      <w:szCs w:val="20"/>
    </w:rPr>
  </w:style>
  <w:style w:type="character" w:customStyle="1" w:styleId="JAVAZchn">
    <w:name w:val="JAVA Zchn"/>
    <w:link w:val="JAVA"/>
    <w:rsid w:val="00CA432B"/>
    <w:rPr>
      <w:rFonts w:ascii="Courier New" w:hAnsi="Courier New" w:cs="Courier New"/>
      <w:color w:val="0000FF"/>
      <w:lang w:val="de-CH" w:eastAsia="de-DE" w:bidi="ar-SA"/>
    </w:rPr>
  </w:style>
  <w:style w:type="character" w:styleId="Fett">
    <w:name w:val="Strong"/>
    <w:qFormat/>
    <w:rsid w:val="009B7F68"/>
    <w:rPr>
      <w:b/>
      <w:bCs/>
    </w:rPr>
  </w:style>
  <w:style w:type="character" w:styleId="Hervorhebung">
    <w:name w:val="Emphasis"/>
    <w:qFormat/>
    <w:rsid w:val="007D0FDC"/>
    <w:rPr>
      <w:i/>
      <w:iCs/>
    </w:rPr>
  </w:style>
  <w:style w:type="paragraph" w:customStyle="1" w:styleId="berschrift3Christoph">
    <w:name w:val="Überschrift 3 Christoph"/>
    <w:basedOn w:val="berschrift2"/>
    <w:rsid w:val="00BB277D"/>
    <w:rPr>
      <w:sz w:val="18"/>
    </w:rPr>
  </w:style>
  <w:style w:type="paragraph" w:styleId="Listenabsatz">
    <w:name w:val="List Paragraph"/>
    <w:basedOn w:val="Standard"/>
    <w:uiPriority w:val="34"/>
    <w:qFormat/>
    <w:rsid w:val="00331251"/>
    <w:pPr>
      <w:ind w:left="720"/>
      <w:contextualSpacing/>
    </w:pPr>
  </w:style>
  <w:style w:type="character" w:customStyle="1" w:styleId="highlight">
    <w:name w:val="highlight"/>
    <w:basedOn w:val="Absatz-Standardschriftart"/>
    <w:rsid w:val="00E66A2A"/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4F7B"/>
    <w:rPr>
      <w:rFonts w:ascii="Courier New" w:hAnsi="Courier New" w:cs="Courier New"/>
      <w:lang w:val="en-AU" w:eastAsia="de-DE"/>
    </w:rPr>
  </w:style>
  <w:style w:type="paragraph" w:customStyle="1" w:styleId="KopfzeilePrimary">
    <w:name w:val="Kopfzeile Primary"/>
    <w:basedOn w:val="Kopfzeile"/>
    <w:rsid w:val="00401FB1"/>
    <w:pPr>
      <w:pBdr>
        <w:bottom w:val="none" w:sz="0" w:space="0" w:color="auto"/>
      </w:pBdr>
      <w:tabs>
        <w:tab w:val="clear" w:pos="4536"/>
        <w:tab w:val="clear" w:pos="9072"/>
      </w:tabs>
      <w:spacing w:before="760" w:after="1040" w:line="200" w:lineRule="exact"/>
      <w:ind w:left="454"/>
    </w:pPr>
    <w:rPr>
      <w:rFonts w:asciiTheme="majorHAnsi" w:eastAsiaTheme="minorHAnsi" w:hAnsiTheme="majorHAnsi" w:cstheme="minorBidi"/>
      <w:sz w:val="16"/>
      <w:szCs w:val="21"/>
      <w:lang w:eastAsia="en-US"/>
    </w:rPr>
  </w:style>
  <w:style w:type="paragraph" w:customStyle="1" w:styleId="CodeSnippet">
    <w:name w:val="CodeSnippet"/>
    <w:basedOn w:val="Standard"/>
    <w:link w:val="CodeSnippetZchn"/>
    <w:qFormat/>
    <w:rsid w:val="00DC36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/>
    </w:rPr>
  </w:style>
  <w:style w:type="character" w:customStyle="1" w:styleId="CodeSnippetZchn">
    <w:name w:val="CodeSnippet Zchn"/>
    <w:basedOn w:val="Absatz-Standardschriftart"/>
    <w:link w:val="CodeSnippet"/>
    <w:rsid w:val="00DC367E"/>
    <w:rPr>
      <w:rFonts w:ascii="Courier New" w:hAnsi="Courier New"/>
      <w:szCs w:val="18"/>
      <w:shd w:val="clear" w:color="auto" w:fill="F2F2F2" w:themeFill="background1" w:themeFillShade="F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aeger\OneDrive%20-%20TBZ\20_Admin\05_Dokumente\03_Vorlagen\TBZ_Einfach_Vorlage_jac_210219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9D3F9B0D827F4E8F440F5792DF0715" ma:contentTypeVersion="0" ma:contentTypeDescription="Ein neues Dokument erstellen." ma:contentTypeScope="" ma:versionID="01f7c8102fbd0e1ce83b25d4ef80cf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9C37-8175-4345-9885-7A773BF20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3367D7-C54F-44E8-9C18-40AE4A670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2BCFC0-C71A-415B-9608-F21542C9528A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98B1EC4-30CA-46D7-A76A-81354184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TBZ_Einfach_Vorlage_jac_210219.dotx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TBZ_Skript_Vorlage</vt:lpstr>
    </vt:vector>
  </TitlesOfParts>
  <Company>TBZ</Company>
  <LinksUpToDate>false</LinksUpToDate>
  <CharactersWithSpaces>1229</CharactersWithSpaces>
  <SharedDoc>false</SharedDoc>
  <HLinks>
    <vt:vector size="72" baseType="variant"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_Toc244432116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_Toc244432115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_Toc244432114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_Toc244432113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_Toc244432112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_Toc244432111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_Toc244432110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_Toc244432109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_Toc244432108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_Toc244432107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_Toc244432106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_Toc244432105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ITSE21a_IG1_ThemaProjekarbeit_210915</dc:title>
  <dc:creator>Christoph Jäger</dc:creator>
  <cp:lastModifiedBy>Leandro Götzer</cp:lastModifiedBy>
  <cp:revision>75</cp:revision>
  <cp:lastPrinted>2021-09-17T09:56:00Z</cp:lastPrinted>
  <dcterms:created xsi:type="dcterms:W3CDTF">2021-02-26T09:59:00Z</dcterms:created>
  <dcterms:modified xsi:type="dcterms:W3CDTF">2021-09-24T05:27:00Z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0x010100D49D3F9B0D827F4E8F440F5792DF0715</vt:lpwstr>
  </property>
</Properties>
</file>