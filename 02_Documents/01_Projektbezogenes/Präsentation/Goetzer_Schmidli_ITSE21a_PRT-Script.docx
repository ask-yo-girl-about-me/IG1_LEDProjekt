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FD3" w:rsidRPr="00A00BD4" w:rsidRDefault="002D6B94" w:rsidP="00652A28">
      <w:pPr>
        <w:pBdr>
          <w:bottom w:val="single" w:sz="12" w:space="1" w:color="auto"/>
        </w:pBdr>
        <w:rPr>
          <w:rFonts w:eastAsia="Batang"/>
          <w:b/>
        </w:rPr>
      </w:pPr>
      <w:r w:rsidRPr="00A00BD4">
        <w:rPr>
          <w:rFonts w:eastAsia="Batang"/>
          <w:b/>
        </w:rPr>
        <w:t>PRT – Kommunikation m</w:t>
      </w:r>
      <w:bookmarkStart w:id="0" w:name="_GoBack"/>
      <w:bookmarkEnd w:id="0"/>
      <w:r w:rsidRPr="00A00BD4">
        <w:rPr>
          <w:rFonts w:eastAsia="Batang"/>
          <w:b/>
        </w:rPr>
        <w:t>ündlich / Gesprächsführung und Information / Präsentation</w:t>
      </w:r>
    </w:p>
    <w:p w:rsidR="006508E7" w:rsidRDefault="006508E7" w:rsidP="00652A28">
      <w:pPr>
        <w:rPr>
          <w:rFonts w:eastAsia="Batang"/>
        </w:rPr>
      </w:pPr>
    </w:p>
    <w:p w:rsidR="002D6B94" w:rsidRPr="006508E7" w:rsidRDefault="00181B3E" w:rsidP="00652A28">
      <w:pPr>
        <w:rPr>
          <w:rFonts w:eastAsia="Batang"/>
          <w:b/>
        </w:rPr>
      </w:pPr>
      <w:r>
        <w:rPr>
          <w:rFonts w:eastAsia="Batang"/>
          <w:b/>
        </w:rPr>
        <w:t>Template für Präsentationen</w:t>
      </w:r>
    </w:p>
    <w:p w:rsidR="006508E7" w:rsidRDefault="006508E7" w:rsidP="00652A28">
      <w:pPr>
        <w:rPr>
          <w:rFonts w:eastAsia="Batang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8"/>
        <w:gridCol w:w="1683"/>
        <w:gridCol w:w="4725"/>
        <w:gridCol w:w="2059"/>
        <w:gridCol w:w="647"/>
      </w:tblGrid>
      <w:tr w:rsidR="00623BE3" w:rsidRPr="004D1902" w:rsidTr="00346E14">
        <w:trPr>
          <w:tblHeader/>
        </w:trPr>
        <w:tc>
          <w:tcPr>
            <w:tcW w:w="798" w:type="dxa"/>
            <w:shd w:val="clear" w:color="auto" w:fill="D9D9D9" w:themeFill="background1" w:themeFillShade="D9"/>
          </w:tcPr>
          <w:p w:rsidR="006508E7" w:rsidRPr="004D1902" w:rsidRDefault="006508E7" w:rsidP="00A907DD">
            <w:pPr>
              <w:rPr>
                <w:rFonts w:eastAsia="Batang"/>
                <w:sz w:val="18"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</w:tcPr>
          <w:p w:rsidR="006508E7" w:rsidRPr="004D1902" w:rsidRDefault="000647CA" w:rsidP="00A907DD">
            <w:pPr>
              <w:rPr>
                <w:rFonts w:eastAsia="Batang"/>
                <w:sz w:val="18"/>
              </w:rPr>
            </w:pPr>
            <w:proofErr w:type="spellStart"/>
            <w:r>
              <w:rPr>
                <w:rFonts w:eastAsia="Batang"/>
                <w:sz w:val="18"/>
              </w:rPr>
              <w:t>To</w:t>
            </w:r>
            <w:proofErr w:type="spellEnd"/>
            <w:r>
              <w:rPr>
                <w:rFonts w:eastAsia="Batang"/>
                <w:sz w:val="18"/>
              </w:rPr>
              <w:t xml:space="preserve"> do, Frage</w:t>
            </w:r>
          </w:p>
        </w:tc>
        <w:tc>
          <w:tcPr>
            <w:tcW w:w="4725" w:type="dxa"/>
            <w:shd w:val="clear" w:color="auto" w:fill="D9D9D9" w:themeFill="background1" w:themeFillShade="D9"/>
          </w:tcPr>
          <w:p w:rsidR="006508E7" w:rsidRPr="004D1902" w:rsidRDefault="000647CA" w:rsidP="00652A28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Antwort, Begründung, Ausführung</w:t>
            </w:r>
          </w:p>
        </w:tc>
        <w:tc>
          <w:tcPr>
            <w:tcW w:w="2059" w:type="dxa"/>
            <w:shd w:val="clear" w:color="auto" w:fill="D9D9D9" w:themeFill="background1" w:themeFillShade="D9"/>
          </w:tcPr>
          <w:p w:rsidR="006508E7" w:rsidRPr="004D1902" w:rsidRDefault="006508E7" w:rsidP="00652A28">
            <w:pPr>
              <w:rPr>
                <w:rFonts w:eastAsia="Batang"/>
                <w:sz w:val="18"/>
              </w:rPr>
            </w:pPr>
            <w:r w:rsidRPr="004D1902">
              <w:rPr>
                <w:rFonts w:eastAsia="Batang"/>
                <w:sz w:val="18"/>
              </w:rPr>
              <w:t>Ideen/Bemerkungen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:rsidR="006508E7" w:rsidRPr="004D1902" w:rsidRDefault="006508E7" w:rsidP="00652A28">
            <w:pPr>
              <w:rPr>
                <w:rFonts w:eastAsia="Batang"/>
                <w:sz w:val="18"/>
              </w:rPr>
            </w:pPr>
            <w:r w:rsidRPr="004D1902">
              <w:rPr>
                <w:rFonts w:eastAsia="Batang"/>
                <w:sz w:val="18"/>
              </w:rPr>
              <w:t>Erledigt</w:t>
            </w:r>
          </w:p>
        </w:tc>
      </w:tr>
      <w:tr w:rsidR="004D1902" w:rsidRPr="004D1902" w:rsidTr="00623BE3">
        <w:tc>
          <w:tcPr>
            <w:tcW w:w="9912" w:type="dxa"/>
            <w:gridSpan w:val="5"/>
          </w:tcPr>
          <w:p w:rsidR="004D1902" w:rsidRPr="000647CA" w:rsidRDefault="00623BE3" w:rsidP="00623BE3">
            <w:pPr>
              <w:rPr>
                <w:rFonts w:eastAsia="Batang"/>
                <w:b/>
                <w:sz w:val="18"/>
              </w:rPr>
            </w:pPr>
            <w:r w:rsidRPr="000647CA">
              <w:rPr>
                <w:rFonts w:eastAsia="Batang"/>
                <w:b/>
                <w:noProof/>
                <w:sz w:val="18"/>
              </w:rPr>
              <w:drawing>
                <wp:anchor distT="0" distB="0" distL="114300" distR="114300" simplePos="0" relativeHeight="251658240" behindDoc="1" locked="0" layoutInCell="1" allowOverlap="1" wp14:anchorId="346939EB" wp14:editId="43DFB820">
                  <wp:simplePos x="0" y="0"/>
                  <wp:positionH relativeFrom="column">
                    <wp:posOffset>1099640</wp:posOffset>
                  </wp:positionH>
                  <wp:positionV relativeFrom="paragraph">
                    <wp:posOffset>23012</wp:posOffset>
                  </wp:positionV>
                  <wp:extent cx="3984625" cy="927100"/>
                  <wp:effectExtent l="0" t="0" r="0" b="6350"/>
                  <wp:wrapTight wrapText="bothSides">
                    <wp:wrapPolygon edited="0">
                      <wp:start x="0" y="0"/>
                      <wp:lineTo x="0" y="21304"/>
                      <wp:lineTo x="21480" y="21304"/>
                      <wp:lineTo x="21480" y="0"/>
                      <wp:lineTo x="0" y="0"/>
                    </wp:wrapPolygon>
                  </wp:wrapTight>
                  <wp:docPr id="4915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5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4625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647CA">
              <w:rPr>
                <w:rFonts w:eastAsia="Batang"/>
                <w:b/>
                <w:sz w:val="18"/>
              </w:rPr>
              <w:t xml:space="preserve">Teilziel 1: </w:t>
            </w:r>
          </w:p>
        </w:tc>
      </w:tr>
      <w:tr w:rsidR="00346E14" w:rsidRPr="004D1902" w:rsidTr="00346E14">
        <w:tc>
          <w:tcPr>
            <w:tcW w:w="798" w:type="dxa"/>
            <w:vMerge w:val="restart"/>
            <w:shd w:val="clear" w:color="auto" w:fill="CC99FF"/>
            <w:textDirection w:val="btLr"/>
          </w:tcPr>
          <w:p w:rsidR="00623BE3" w:rsidRPr="00623BE3" w:rsidRDefault="00623BE3" w:rsidP="00623BE3">
            <w:pPr>
              <w:ind w:left="113" w:right="113"/>
              <w:jc w:val="center"/>
              <w:rPr>
                <w:rFonts w:eastAsia="Batang"/>
                <w:spacing w:val="68"/>
                <w:sz w:val="18"/>
              </w:rPr>
            </w:pPr>
            <w:r w:rsidRPr="00623BE3">
              <w:rPr>
                <w:rFonts w:eastAsia="Batang"/>
                <w:spacing w:val="68"/>
                <w:sz w:val="18"/>
              </w:rPr>
              <w:t>Inhaltliche Vorbereitung</w:t>
            </w:r>
          </w:p>
        </w:tc>
        <w:tc>
          <w:tcPr>
            <w:tcW w:w="1683" w:type="dxa"/>
          </w:tcPr>
          <w:p w:rsidR="00623BE3" w:rsidRPr="004D1902" w:rsidRDefault="005B56C5" w:rsidP="00652A28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Thema</w:t>
            </w:r>
          </w:p>
        </w:tc>
        <w:tc>
          <w:tcPr>
            <w:tcW w:w="4725" w:type="dxa"/>
          </w:tcPr>
          <w:p w:rsidR="00623BE3" w:rsidRPr="004D1902" w:rsidRDefault="00623BE3" w:rsidP="00391646">
            <w:pPr>
              <w:rPr>
                <w:rFonts w:eastAsia="Batang"/>
                <w:sz w:val="18"/>
              </w:rPr>
            </w:pPr>
          </w:p>
        </w:tc>
        <w:tc>
          <w:tcPr>
            <w:tcW w:w="2059" w:type="dxa"/>
          </w:tcPr>
          <w:p w:rsidR="00623BE3" w:rsidRPr="004D1902" w:rsidRDefault="00623BE3" w:rsidP="00652A28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:rsidR="00623BE3" w:rsidRPr="004D1902" w:rsidRDefault="000647CA" w:rsidP="00652A28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</w:tc>
      </w:tr>
      <w:tr w:rsidR="00346E14" w:rsidRPr="004D1902" w:rsidTr="00346E14">
        <w:tc>
          <w:tcPr>
            <w:tcW w:w="798" w:type="dxa"/>
            <w:vMerge/>
            <w:shd w:val="clear" w:color="auto" w:fill="CC99FF"/>
          </w:tcPr>
          <w:p w:rsidR="00623BE3" w:rsidRPr="004D1902" w:rsidRDefault="00623BE3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:rsidR="00623BE3" w:rsidRPr="004D1902" w:rsidRDefault="005B56C5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Ziel</w:t>
            </w:r>
          </w:p>
        </w:tc>
        <w:tc>
          <w:tcPr>
            <w:tcW w:w="4725" w:type="dxa"/>
          </w:tcPr>
          <w:p w:rsidR="00623BE3" w:rsidRPr="004D1902" w:rsidRDefault="00623BE3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2059" w:type="dxa"/>
          </w:tcPr>
          <w:p w:rsidR="00623BE3" w:rsidRDefault="00623BE3" w:rsidP="005D1832">
            <w:pPr>
              <w:rPr>
                <w:rFonts w:eastAsia="Batang"/>
                <w:sz w:val="18"/>
              </w:rPr>
            </w:pPr>
          </w:p>
          <w:p w:rsidR="00181B3E" w:rsidRDefault="00181B3E" w:rsidP="005D1832">
            <w:pPr>
              <w:rPr>
                <w:rFonts w:eastAsia="Batang"/>
                <w:sz w:val="18"/>
              </w:rPr>
            </w:pPr>
          </w:p>
          <w:p w:rsidR="00181B3E" w:rsidRPr="004D1902" w:rsidRDefault="00181B3E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:rsidR="00623BE3" w:rsidRPr="004D1902" w:rsidRDefault="000647CA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</w:tc>
      </w:tr>
      <w:tr w:rsidR="00346E14" w:rsidRPr="004D1902" w:rsidTr="00346E14">
        <w:tc>
          <w:tcPr>
            <w:tcW w:w="798" w:type="dxa"/>
            <w:vMerge/>
            <w:shd w:val="clear" w:color="auto" w:fill="CC99FF"/>
          </w:tcPr>
          <w:p w:rsidR="00623BE3" w:rsidRPr="004D1902" w:rsidRDefault="00623BE3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:rsidR="00623BE3" w:rsidRPr="004D1902" w:rsidRDefault="005B56C5" w:rsidP="005D1832">
            <w:pPr>
              <w:ind w:hanging="15"/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Zielpublikum</w:t>
            </w:r>
          </w:p>
        </w:tc>
        <w:tc>
          <w:tcPr>
            <w:tcW w:w="4725" w:type="dxa"/>
          </w:tcPr>
          <w:p w:rsidR="00623BE3" w:rsidRPr="004D1902" w:rsidRDefault="00623BE3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2059" w:type="dxa"/>
          </w:tcPr>
          <w:p w:rsidR="00623BE3" w:rsidRPr="004D1902" w:rsidRDefault="00623BE3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:rsidR="00623BE3" w:rsidRPr="004D1902" w:rsidRDefault="000647CA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</w:tc>
      </w:tr>
      <w:tr w:rsidR="00623BE3" w:rsidRPr="004D1902" w:rsidTr="00346E14">
        <w:tc>
          <w:tcPr>
            <w:tcW w:w="798" w:type="dxa"/>
            <w:vMerge/>
            <w:shd w:val="clear" w:color="auto" w:fill="CC99FF"/>
          </w:tcPr>
          <w:p w:rsidR="00623BE3" w:rsidRPr="004D1902" w:rsidRDefault="00623BE3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:rsidR="00623BE3" w:rsidRPr="004D1902" w:rsidRDefault="00623BE3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6784" w:type="dxa"/>
            <w:gridSpan w:val="2"/>
          </w:tcPr>
          <w:p w:rsidR="00623BE3" w:rsidRPr="004D1902" w:rsidRDefault="00623BE3" w:rsidP="005D1832">
            <w:pPr>
              <w:rPr>
                <w:rFonts w:eastAsia="Batang"/>
                <w:sz w:val="18"/>
              </w:rPr>
            </w:pPr>
            <w:r w:rsidRPr="004D1902">
              <w:rPr>
                <w:rFonts w:eastAsia="Batang"/>
                <w:noProof/>
                <w:sz w:val="18"/>
              </w:rPr>
              <w:drawing>
                <wp:inline distT="0" distB="0" distL="0" distR="0" wp14:anchorId="78A76F99" wp14:editId="4A7147D4">
                  <wp:extent cx="3616657" cy="763281"/>
                  <wp:effectExtent l="0" t="0" r="3175" b="0"/>
                  <wp:docPr id="5018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8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5634" cy="771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" w:type="dxa"/>
          </w:tcPr>
          <w:p w:rsidR="00623BE3" w:rsidRPr="004D1902" w:rsidRDefault="00623BE3" w:rsidP="005D1832">
            <w:pPr>
              <w:rPr>
                <w:rFonts w:eastAsia="Batang"/>
                <w:sz w:val="18"/>
              </w:rPr>
            </w:pPr>
          </w:p>
        </w:tc>
      </w:tr>
      <w:tr w:rsidR="00346E14" w:rsidRPr="004D1902" w:rsidTr="00346E14">
        <w:tc>
          <w:tcPr>
            <w:tcW w:w="798" w:type="dxa"/>
            <w:vMerge/>
            <w:shd w:val="clear" w:color="auto" w:fill="CC99FF"/>
          </w:tcPr>
          <w:p w:rsidR="00623BE3" w:rsidRPr="004D1902" w:rsidRDefault="00623BE3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:rsidR="00623BE3" w:rsidRPr="00181B3E" w:rsidRDefault="008D4DE0" w:rsidP="00181B3E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Zeitplanung</w:t>
            </w:r>
          </w:p>
        </w:tc>
        <w:tc>
          <w:tcPr>
            <w:tcW w:w="4725" w:type="dxa"/>
          </w:tcPr>
          <w:p w:rsidR="00623BE3" w:rsidRPr="004D1902" w:rsidRDefault="00623BE3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2059" w:type="dxa"/>
          </w:tcPr>
          <w:p w:rsidR="00623BE3" w:rsidRPr="004D1902" w:rsidRDefault="00623BE3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:rsidR="00623BE3" w:rsidRPr="004D1902" w:rsidRDefault="000647CA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</w:tc>
      </w:tr>
      <w:tr w:rsidR="00346E14" w:rsidRPr="004D1902" w:rsidTr="00346E14">
        <w:tc>
          <w:tcPr>
            <w:tcW w:w="798" w:type="dxa"/>
            <w:vMerge/>
            <w:shd w:val="clear" w:color="auto" w:fill="CC99FF"/>
          </w:tcPr>
          <w:p w:rsidR="00623BE3" w:rsidRPr="004D1902" w:rsidRDefault="00623BE3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:rsidR="00623BE3" w:rsidRPr="00181B3E" w:rsidRDefault="008D4DE0" w:rsidP="00181B3E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Inhalt</w:t>
            </w:r>
          </w:p>
        </w:tc>
        <w:tc>
          <w:tcPr>
            <w:tcW w:w="4725" w:type="dxa"/>
          </w:tcPr>
          <w:p w:rsidR="00623BE3" w:rsidRDefault="00623BE3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 xml:space="preserve">Kernbotschaft: </w:t>
            </w:r>
          </w:p>
          <w:p w:rsidR="00623BE3" w:rsidRPr="004D1902" w:rsidRDefault="00623BE3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2059" w:type="dxa"/>
          </w:tcPr>
          <w:p w:rsidR="00623BE3" w:rsidRPr="004D1902" w:rsidRDefault="00623BE3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:rsidR="00623BE3" w:rsidRPr="004D1902" w:rsidRDefault="000647CA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</w:tc>
      </w:tr>
      <w:tr w:rsidR="00346E14" w:rsidRPr="004D1902" w:rsidTr="00346E14">
        <w:tc>
          <w:tcPr>
            <w:tcW w:w="798" w:type="dxa"/>
            <w:vMerge/>
            <w:shd w:val="clear" w:color="auto" w:fill="CC99FF"/>
          </w:tcPr>
          <w:p w:rsidR="00623BE3" w:rsidRPr="004D1902" w:rsidRDefault="00623BE3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:rsidR="00623BE3" w:rsidRPr="00181B3E" w:rsidRDefault="00623BE3" w:rsidP="00181B3E">
            <w:pPr>
              <w:rPr>
                <w:rFonts w:eastAsia="Batang"/>
                <w:sz w:val="18"/>
              </w:rPr>
            </w:pPr>
          </w:p>
        </w:tc>
        <w:tc>
          <w:tcPr>
            <w:tcW w:w="4725" w:type="dxa"/>
          </w:tcPr>
          <w:p w:rsidR="00623BE3" w:rsidRPr="004D1902" w:rsidRDefault="00623BE3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2059" w:type="dxa"/>
          </w:tcPr>
          <w:p w:rsidR="00623BE3" w:rsidRPr="004D1902" w:rsidRDefault="00623BE3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:rsidR="00623BE3" w:rsidRPr="004D1902" w:rsidRDefault="000647CA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</w:tc>
      </w:tr>
      <w:tr w:rsidR="00346E14" w:rsidRPr="004D1902" w:rsidTr="00346E14">
        <w:tc>
          <w:tcPr>
            <w:tcW w:w="798" w:type="dxa"/>
            <w:vMerge/>
            <w:shd w:val="clear" w:color="auto" w:fill="CC99FF"/>
          </w:tcPr>
          <w:p w:rsidR="00623BE3" w:rsidRPr="004D1902" w:rsidRDefault="00623BE3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:rsidR="00623BE3" w:rsidRDefault="008D4DE0" w:rsidP="005D1832">
            <w:pPr>
              <w:ind w:hanging="15"/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Präsentationsstil</w:t>
            </w:r>
          </w:p>
          <w:p w:rsidR="00181B3E" w:rsidRDefault="00181B3E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4725" w:type="dxa"/>
          </w:tcPr>
          <w:p w:rsidR="00623BE3" w:rsidRDefault="000647CA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  <w:r>
              <w:rPr>
                <w:rFonts w:eastAsia="Batang"/>
                <w:sz w:val="18"/>
              </w:rPr>
              <w:t xml:space="preserve"> </w:t>
            </w:r>
          </w:p>
          <w:p w:rsidR="00623BE3" w:rsidRPr="004D1902" w:rsidRDefault="000647CA" w:rsidP="00181B3E">
            <w:pPr>
              <w:jc w:val="both"/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  <w:r>
              <w:rPr>
                <w:rFonts w:eastAsia="Batang"/>
                <w:sz w:val="18"/>
              </w:rPr>
              <w:t xml:space="preserve"> </w:t>
            </w:r>
          </w:p>
        </w:tc>
        <w:tc>
          <w:tcPr>
            <w:tcW w:w="2059" w:type="dxa"/>
          </w:tcPr>
          <w:p w:rsidR="00623BE3" w:rsidRDefault="000647CA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  <w:r>
              <w:rPr>
                <w:rFonts w:eastAsia="Batang"/>
                <w:sz w:val="18"/>
              </w:rPr>
              <w:t xml:space="preserve"> </w:t>
            </w:r>
            <w:r w:rsidR="00623BE3">
              <w:rPr>
                <w:rFonts w:eastAsia="Batang"/>
                <w:sz w:val="18"/>
              </w:rPr>
              <w:t>Faktenorientiert</w:t>
            </w:r>
          </w:p>
          <w:p w:rsidR="00623BE3" w:rsidRPr="004D1902" w:rsidRDefault="000647CA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  <w:r>
              <w:rPr>
                <w:rFonts w:eastAsia="Batang"/>
                <w:sz w:val="18"/>
              </w:rPr>
              <w:t xml:space="preserve"> </w:t>
            </w:r>
            <w:r w:rsidR="00623BE3">
              <w:rPr>
                <w:rFonts w:eastAsia="Batang"/>
                <w:sz w:val="18"/>
              </w:rPr>
              <w:t>Aktiv miteinbeziehen</w:t>
            </w:r>
          </w:p>
        </w:tc>
        <w:tc>
          <w:tcPr>
            <w:tcW w:w="647" w:type="dxa"/>
          </w:tcPr>
          <w:p w:rsidR="00623BE3" w:rsidRPr="00623BE3" w:rsidRDefault="00623BE3" w:rsidP="005D1832">
            <w:pPr>
              <w:rPr>
                <w:rFonts w:eastAsia="Batang"/>
                <w:b/>
                <w:sz w:val="18"/>
              </w:rPr>
            </w:pPr>
          </w:p>
        </w:tc>
      </w:tr>
      <w:tr w:rsidR="00623BE3" w:rsidRPr="004D1902" w:rsidTr="006E51BE">
        <w:tc>
          <w:tcPr>
            <w:tcW w:w="9912" w:type="dxa"/>
            <w:gridSpan w:val="5"/>
          </w:tcPr>
          <w:p w:rsidR="00623BE3" w:rsidRPr="000647CA" w:rsidRDefault="00623BE3" w:rsidP="005D1832">
            <w:pPr>
              <w:rPr>
                <w:rFonts w:eastAsia="Batang"/>
                <w:b/>
                <w:sz w:val="18"/>
              </w:rPr>
            </w:pPr>
            <w:r w:rsidRPr="000647CA">
              <w:rPr>
                <w:rFonts w:eastAsia="Batang"/>
                <w:b/>
                <w:noProof/>
                <w:sz w:val="18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76DD649B" wp14:editId="26699149">
                  <wp:simplePos x="0" y="0"/>
                  <wp:positionH relativeFrom="column">
                    <wp:posOffset>1251073</wp:posOffset>
                  </wp:positionH>
                  <wp:positionV relativeFrom="paragraph">
                    <wp:posOffset>19893</wp:posOffset>
                  </wp:positionV>
                  <wp:extent cx="4068445" cy="958215"/>
                  <wp:effectExtent l="0" t="0" r="8255" b="0"/>
                  <wp:wrapTight wrapText="bothSides">
                    <wp:wrapPolygon edited="0">
                      <wp:start x="0" y="0"/>
                      <wp:lineTo x="0" y="21042"/>
                      <wp:lineTo x="21543" y="21042"/>
                      <wp:lineTo x="21543" y="0"/>
                      <wp:lineTo x="0" y="0"/>
                    </wp:wrapPolygon>
                  </wp:wrapTight>
                  <wp:docPr id="5223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3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8445" cy="958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47CA">
              <w:rPr>
                <w:rFonts w:eastAsia="Batang"/>
                <w:b/>
                <w:sz w:val="18"/>
              </w:rPr>
              <w:t>Teilziel 2:</w:t>
            </w:r>
          </w:p>
        </w:tc>
      </w:tr>
      <w:tr w:rsidR="00623BE3" w:rsidRPr="004D1902" w:rsidTr="00346E14">
        <w:tc>
          <w:tcPr>
            <w:tcW w:w="798" w:type="dxa"/>
            <w:vMerge w:val="restart"/>
            <w:shd w:val="clear" w:color="auto" w:fill="CC99FF"/>
            <w:textDirection w:val="btLr"/>
          </w:tcPr>
          <w:p w:rsidR="00623BE3" w:rsidRPr="000647CA" w:rsidRDefault="00623BE3" w:rsidP="00623BE3">
            <w:pPr>
              <w:ind w:right="113" w:hanging="15"/>
              <w:rPr>
                <w:rFonts w:eastAsia="Batang"/>
                <w:spacing w:val="22"/>
                <w:sz w:val="18"/>
              </w:rPr>
            </w:pPr>
            <w:r w:rsidRPr="000647CA">
              <w:rPr>
                <w:rFonts w:eastAsia="Batang"/>
                <w:spacing w:val="22"/>
                <w:sz w:val="18"/>
              </w:rPr>
              <w:t>Organisatorische Vorbereitung</w:t>
            </w:r>
          </w:p>
        </w:tc>
        <w:tc>
          <w:tcPr>
            <w:tcW w:w="1683" w:type="dxa"/>
          </w:tcPr>
          <w:p w:rsidR="00623BE3" w:rsidRDefault="00623BE3" w:rsidP="005D1832">
            <w:pPr>
              <w:ind w:hanging="15"/>
              <w:rPr>
                <w:rFonts w:eastAsia="Batang"/>
                <w:sz w:val="18"/>
              </w:rPr>
            </w:pPr>
          </w:p>
          <w:p w:rsidR="00181B3E" w:rsidRDefault="00181B3E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4725" w:type="dxa"/>
          </w:tcPr>
          <w:p w:rsidR="00623BE3" w:rsidRDefault="00623BE3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2059" w:type="dxa"/>
          </w:tcPr>
          <w:p w:rsidR="00623BE3" w:rsidRDefault="00623BE3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:rsidR="00623BE3" w:rsidRPr="004D1902" w:rsidRDefault="000647CA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</w:tc>
      </w:tr>
      <w:tr w:rsidR="00623BE3" w:rsidRPr="004D1902" w:rsidTr="00346E14">
        <w:tc>
          <w:tcPr>
            <w:tcW w:w="798" w:type="dxa"/>
            <w:vMerge/>
            <w:shd w:val="clear" w:color="auto" w:fill="CC99FF"/>
          </w:tcPr>
          <w:p w:rsidR="00623BE3" w:rsidRPr="004D1902" w:rsidRDefault="00623BE3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:rsidR="00623BE3" w:rsidRDefault="00623BE3" w:rsidP="005D1832">
            <w:pPr>
              <w:ind w:hanging="15"/>
              <w:rPr>
                <w:rFonts w:eastAsia="Batang"/>
                <w:sz w:val="18"/>
              </w:rPr>
            </w:pPr>
          </w:p>
          <w:p w:rsidR="00181B3E" w:rsidRDefault="00181B3E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4725" w:type="dxa"/>
          </w:tcPr>
          <w:p w:rsidR="00623BE3" w:rsidRDefault="00623BE3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2059" w:type="dxa"/>
          </w:tcPr>
          <w:p w:rsidR="00623BE3" w:rsidRDefault="00623BE3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:rsidR="00623BE3" w:rsidRPr="004D1902" w:rsidRDefault="000647CA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</w:tc>
      </w:tr>
      <w:tr w:rsidR="00623BE3" w:rsidRPr="004D1902" w:rsidTr="00346E14">
        <w:tc>
          <w:tcPr>
            <w:tcW w:w="798" w:type="dxa"/>
            <w:vMerge/>
            <w:shd w:val="clear" w:color="auto" w:fill="CC99FF"/>
          </w:tcPr>
          <w:p w:rsidR="00623BE3" w:rsidRPr="004D1902" w:rsidRDefault="00623BE3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:rsidR="00623BE3" w:rsidRDefault="00623BE3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4725" w:type="dxa"/>
          </w:tcPr>
          <w:p w:rsidR="00623BE3" w:rsidRDefault="00623BE3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2059" w:type="dxa"/>
          </w:tcPr>
          <w:p w:rsidR="00623BE3" w:rsidRDefault="00623BE3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:rsidR="00623BE3" w:rsidRPr="004D1902" w:rsidRDefault="000647CA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</w:tc>
      </w:tr>
      <w:tr w:rsidR="00623BE3" w:rsidRPr="004D1902" w:rsidTr="00346E14">
        <w:tc>
          <w:tcPr>
            <w:tcW w:w="798" w:type="dxa"/>
            <w:vMerge/>
            <w:shd w:val="clear" w:color="auto" w:fill="CC99FF"/>
          </w:tcPr>
          <w:p w:rsidR="00623BE3" w:rsidRPr="004D1902" w:rsidRDefault="00623BE3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:rsidR="00623BE3" w:rsidRDefault="00623BE3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4725" w:type="dxa"/>
          </w:tcPr>
          <w:p w:rsidR="00623BE3" w:rsidRDefault="00623BE3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2059" w:type="dxa"/>
          </w:tcPr>
          <w:p w:rsidR="00623BE3" w:rsidRDefault="00623BE3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:rsidR="00623BE3" w:rsidRPr="004D1902" w:rsidRDefault="000647CA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</w:tc>
      </w:tr>
      <w:tr w:rsidR="000647CA" w:rsidRPr="004D1902" w:rsidTr="00D71E5E">
        <w:tc>
          <w:tcPr>
            <w:tcW w:w="9912" w:type="dxa"/>
            <w:gridSpan w:val="5"/>
          </w:tcPr>
          <w:p w:rsidR="000647CA" w:rsidRDefault="001768BA" w:rsidP="005D1832">
            <w:pPr>
              <w:rPr>
                <w:rFonts w:eastAsia="Batang"/>
                <w:b/>
                <w:sz w:val="18"/>
              </w:rPr>
            </w:pPr>
            <w:r>
              <w:rPr>
                <w:rFonts w:eastAsia="Batang"/>
                <w:b/>
                <w:noProof/>
                <w:sz w:val="18"/>
              </w:rPr>
              <w:drawing>
                <wp:anchor distT="0" distB="0" distL="114300" distR="114300" simplePos="0" relativeHeight="251660288" behindDoc="1" locked="0" layoutInCell="1" allowOverlap="1" wp14:anchorId="3AF7647A" wp14:editId="3FD676AF">
                  <wp:simplePos x="0" y="0"/>
                  <wp:positionH relativeFrom="column">
                    <wp:posOffset>3630949</wp:posOffset>
                  </wp:positionH>
                  <wp:positionV relativeFrom="paragraph">
                    <wp:posOffset>93174</wp:posOffset>
                  </wp:positionV>
                  <wp:extent cx="2063115" cy="2060575"/>
                  <wp:effectExtent l="0" t="0" r="0" b="0"/>
                  <wp:wrapTight wrapText="bothSides">
                    <wp:wrapPolygon edited="0">
                      <wp:start x="0" y="0"/>
                      <wp:lineTo x="0" y="21367"/>
                      <wp:lineTo x="21341" y="21367"/>
                      <wp:lineTo x="21341" y="0"/>
                      <wp:lineTo x="0" y="0"/>
                    </wp:wrapPolygon>
                  </wp:wrapTight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115" cy="206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47CA" w:rsidRPr="000647CA">
              <w:rPr>
                <w:rFonts w:eastAsia="Batang"/>
                <w:b/>
                <w:sz w:val="18"/>
              </w:rPr>
              <w:t xml:space="preserve">Teilziel 3: </w:t>
            </w:r>
            <w:r w:rsidR="000647CA">
              <w:rPr>
                <w:rFonts w:eastAsia="Batang"/>
                <w:b/>
                <w:sz w:val="18"/>
              </w:rPr>
              <w:t xml:space="preserve">    Umsetzen und Medieneinsatz</w:t>
            </w:r>
          </w:p>
          <w:p w:rsidR="001768BA" w:rsidRDefault="001768BA" w:rsidP="005D1832">
            <w:pPr>
              <w:rPr>
                <w:rFonts w:eastAsia="Batang"/>
                <w:b/>
                <w:sz w:val="18"/>
              </w:rPr>
            </w:pPr>
          </w:p>
          <w:p w:rsidR="001768BA" w:rsidRDefault="001768BA" w:rsidP="001768BA">
            <w:pPr>
              <w:rPr>
                <w:rFonts w:eastAsia="Batang"/>
                <w:b/>
                <w:sz w:val="18"/>
              </w:rPr>
            </w:pPr>
            <w:r>
              <w:rPr>
                <w:rFonts w:eastAsia="Batang"/>
                <w:b/>
                <w:sz w:val="18"/>
              </w:rPr>
              <w:t xml:space="preserve">Prinzip: </w:t>
            </w:r>
            <w:r w:rsidR="00181B3E">
              <w:rPr>
                <w:rFonts w:eastAsia="Batang"/>
                <w:b/>
                <w:sz w:val="18"/>
              </w:rPr>
              <w:t>…</w:t>
            </w:r>
          </w:p>
          <w:p w:rsidR="001768BA" w:rsidRDefault="001768BA" w:rsidP="001768BA">
            <w:pPr>
              <w:spacing w:before="0" w:line="240" w:lineRule="auto"/>
              <w:rPr>
                <w:rFonts w:eastAsia="Batang"/>
                <w:b/>
                <w:sz w:val="18"/>
              </w:rPr>
            </w:pPr>
            <w:r>
              <w:rPr>
                <w:rFonts w:eastAsia="Batang"/>
                <w:b/>
                <w:sz w:val="18"/>
              </w:rPr>
              <w:t>„Wollen Sie was sagen oder nur Folien zeigen?“</w:t>
            </w:r>
          </w:p>
          <w:p w:rsidR="001768BA" w:rsidRDefault="001768BA" w:rsidP="005D1832">
            <w:pPr>
              <w:rPr>
                <w:rFonts w:eastAsia="Batang"/>
                <w:b/>
                <w:sz w:val="18"/>
              </w:rPr>
            </w:pPr>
          </w:p>
          <w:p w:rsidR="001768BA" w:rsidRDefault="001768BA" w:rsidP="005D1832">
            <w:pPr>
              <w:rPr>
                <w:rFonts w:eastAsia="Batang"/>
                <w:b/>
                <w:sz w:val="18"/>
              </w:rPr>
            </w:pPr>
          </w:p>
          <w:p w:rsidR="001768BA" w:rsidRPr="000647CA" w:rsidRDefault="001768BA" w:rsidP="005D1832">
            <w:pPr>
              <w:rPr>
                <w:rFonts w:eastAsia="Batang"/>
                <w:b/>
                <w:sz w:val="18"/>
              </w:rPr>
            </w:pPr>
          </w:p>
        </w:tc>
      </w:tr>
      <w:tr w:rsidR="00F33BB2" w:rsidRPr="004D1902" w:rsidTr="00346E14">
        <w:tc>
          <w:tcPr>
            <w:tcW w:w="798" w:type="dxa"/>
            <w:vMerge w:val="restart"/>
            <w:shd w:val="clear" w:color="auto" w:fill="CC99FF"/>
            <w:textDirection w:val="btLr"/>
          </w:tcPr>
          <w:p w:rsidR="00F33BB2" w:rsidRPr="004D1902" w:rsidRDefault="00F33BB2" w:rsidP="00F33BB2">
            <w:pPr>
              <w:ind w:right="113" w:hanging="15"/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Umsetzen und Medieneinsatz</w:t>
            </w:r>
          </w:p>
        </w:tc>
        <w:tc>
          <w:tcPr>
            <w:tcW w:w="1683" w:type="dxa"/>
          </w:tcPr>
          <w:p w:rsidR="00F33BB2" w:rsidRDefault="00F33BB2" w:rsidP="005D1832">
            <w:pPr>
              <w:ind w:hanging="15"/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 xml:space="preserve">Richtlinien für Folieneinsatz </w:t>
            </w:r>
          </w:p>
        </w:tc>
        <w:tc>
          <w:tcPr>
            <w:tcW w:w="4725" w:type="dxa"/>
          </w:tcPr>
          <w:p w:rsidR="00F33BB2" w:rsidRDefault="00F33BB2" w:rsidP="001768BA">
            <w:pPr>
              <w:rPr>
                <w:rFonts w:eastAsia="Batang"/>
                <w:sz w:val="18"/>
              </w:rPr>
            </w:pPr>
          </w:p>
        </w:tc>
        <w:tc>
          <w:tcPr>
            <w:tcW w:w="2059" w:type="dxa"/>
          </w:tcPr>
          <w:p w:rsidR="00F33BB2" w:rsidRDefault="00F33BB2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:rsidR="00F33BB2" w:rsidRDefault="00574AEC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  <w:p w:rsidR="00574AEC" w:rsidRDefault="00574AEC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  <w:p w:rsidR="00574AEC" w:rsidRDefault="00574AEC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  <w:p w:rsidR="00574AEC" w:rsidRDefault="00574AEC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  <w:p w:rsidR="00574AEC" w:rsidRDefault="00574AEC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  <w:p w:rsidR="00574AEC" w:rsidRPr="004D1902" w:rsidRDefault="00574AEC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</w:tc>
      </w:tr>
      <w:tr w:rsidR="00F33BB2" w:rsidRPr="004D1902" w:rsidTr="00346E14">
        <w:tc>
          <w:tcPr>
            <w:tcW w:w="798" w:type="dxa"/>
            <w:vMerge/>
            <w:shd w:val="clear" w:color="auto" w:fill="CC99FF"/>
          </w:tcPr>
          <w:p w:rsidR="00F33BB2" w:rsidRPr="004D1902" w:rsidRDefault="00F33BB2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:rsidR="00F33BB2" w:rsidRDefault="00F33BB2" w:rsidP="005D1832">
            <w:pPr>
              <w:ind w:hanging="15"/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Flipchart</w:t>
            </w:r>
          </w:p>
        </w:tc>
        <w:tc>
          <w:tcPr>
            <w:tcW w:w="4725" w:type="dxa"/>
          </w:tcPr>
          <w:p w:rsidR="00F33BB2" w:rsidRDefault="00F33BB2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2059" w:type="dxa"/>
          </w:tcPr>
          <w:p w:rsidR="00F33BB2" w:rsidRDefault="00F33BB2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:rsidR="00F33BB2" w:rsidRDefault="00574AEC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  <w:p w:rsidR="00574AEC" w:rsidRDefault="00574AEC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  <w:p w:rsidR="00574AEC" w:rsidRPr="004D1902" w:rsidRDefault="00574AEC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</w:tc>
      </w:tr>
      <w:tr w:rsidR="00F33BB2" w:rsidRPr="004D1902" w:rsidTr="00346E14">
        <w:tc>
          <w:tcPr>
            <w:tcW w:w="798" w:type="dxa"/>
            <w:vMerge/>
            <w:shd w:val="clear" w:color="auto" w:fill="CC99FF"/>
          </w:tcPr>
          <w:p w:rsidR="00F33BB2" w:rsidRPr="004D1902" w:rsidRDefault="00F33BB2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:rsidR="00F33BB2" w:rsidRDefault="00F33BB2" w:rsidP="005D1832">
            <w:pPr>
              <w:ind w:hanging="15"/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Visualisieren</w:t>
            </w:r>
          </w:p>
        </w:tc>
        <w:tc>
          <w:tcPr>
            <w:tcW w:w="4725" w:type="dxa"/>
          </w:tcPr>
          <w:p w:rsidR="00F33BB2" w:rsidRDefault="00F33BB2" w:rsidP="005D1832">
            <w:pPr>
              <w:rPr>
                <w:rFonts w:eastAsia="Batang"/>
                <w:sz w:val="18"/>
              </w:rPr>
            </w:pPr>
          </w:p>
          <w:p w:rsidR="00181B3E" w:rsidRDefault="00181B3E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2059" w:type="dxa"/>
          </w:tcPr>
          <w:p w:rsidR="00F33BB2" w:rsidRDefault="00F33BB2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:rsidR="00F33BB2" w:rsidRPr="004D1902" w:rsidRDefault="00F33BB2" w:rsidP="005D1832">
            <w:pPr>
              <w:rPr>
                <w:rFonts w:eastAsia="Batang"/>
                <w:sz w:val="18"/>
              </w:rPr>
            </w:pPr>
          </w:p>
        </w:tc>
      </w:tr>
      <w:tr w:rsidR="00412AAB" w:rsidRPr="004D1902" w:rsidTr="00DC4476">
        <w:tc>
          <w:tcPr>
            <w:tcW w:w="9912" w:type="dxa"/>
            <w:gridSpan w:val="5"/>
          </w:tcPr>
          <w:p w:rsidR="00412AAB" w:rsidRPr="004D1902" w:rsidRDefault="00412AAB" w:rsidP="005D1832">
            <w:pPr>
              <w:rPr>
                <w:rFonts w:eastAsia="Batang"/>
                <w:sz w:val="18"/>
              </w:rPr>
            </w:pPr>
            <w:r>
              <w:rPr>
                <w:rFonts w:cs="Arial"/>
                <w:noProof/>
                <w:color w:val="0000FF"/>
                <w:sz w:val="27"/>
                <w:szCs w:val="27"/>
              </w:rPr>
              <w:drawing>
                <wp:anchor distT="0" distB="0" distL="114300" distR="114300" simplePos="0" relativeHeight="251662336" behindDoc="1" locked="0" layoutInCell="1" allowOverlap="1" wp14:anchorId="7CD644CA" wp14:editId="4319E940">
                  <wp:simplePos x="0" y="0"/>
                  <wp:positionH relativeFrom="column">
                    <wp:posOffset>3671883</wp:posOffset>
                  </wp:positionH>
                  <wp:positionV relativeFrom="paragraph">
                    <wp:posOffset>340985</wp:posOffset>
                  </wp:positionV>
                  <wp:extent cx="1705610" cy="1132205"/>
                  <wp:effectExtent l="0" t="0" r="8890" b="0"/>
                  <wp:wrapTight wrapText="bothSides">
                    <wp:wrapPolygon edited="0">
                      <wp:start x="0" y="0"/>
                      <wp:lineTo x="0" y="21079"/>
                      <wp:lineTo x="21471" y="21079"/>
                      <wp:lineTo x="21471" y="0"/>
                      <wp:lineTo x="0" y="0"/>
                    </wp:wrapPolygon>
                  </wp:wrapTight>
                  <wp:docPr id="3" name="Bild 3" descr="Bildergebnis für erfolgreich präsentieren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ldergebnis für erfolgreich präsentieren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5610" cy="113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Arial"/>
                <w:noProof/>
                <w:color w:val="333333"/>
                <w:sz w:val="18"/>
                <w:szCs w:val="18"/>
              </w:rPr>
              <w:drawing>
                <wp:anchor distT="0" distB="0" distL="114300" distR="114300" simplePos="0" relativeHeight="251661312" behindDoc="1" locked="0" layoutInCell="1" allowOverlap="1" wp14:anchorId="0CADE42F" wp14:editId="06179327">
                  <wp:simplePos x="0" y="0"/>
                  <wp:positionH relativeFrom="column">
                    <wp:posOffset>1413292</wp:posOffset>
                  </wp:positionH>
                  <wp:positionV relativeFrom="paragraph">
                    <wp:posOffset>298857</wp:posOffset>
                  </wp:positionV>
                  <wp:extent cx="1692910" cy="1173480"/>
                  <wp:effectExtent l="0" t="0" r="2540" b="7620"/>
                  <wp:wrapTight wrapText="bothSides">
                    <wp:wrapPolygon edited="0">
                      <wp:start x="0" y="0"/>
                      <wp:lineTo x="0" y="21390"/>
                      <wp:lineTo x="21389" y="21390"/>
                      <wp:lineTo x="21389" y="0"/>
                      <wp:lineTo x="0" y="0"/>
                    </wp:wrapPolygon>
                  </wp:wrapTight>
                  <wp:docPr id="2" name="Grafik 2" descr="Wird hier richtig präsentiert? ;-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ird hier richtig präsentiert? ;-)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63" b="13027"/>
                          <a:stretch/>
                        </pic:blipFill>
                        <pic:spPr bwMode="auto">
                          <a:xfrm>
                            <a:off x="0" y="0"/>
                            <a:ext cx="169291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Batang"/>
                <w:sz w:val="18"/>
              </w:rPr>
              <w:t xml:space="preserve">Präsentieren: </w:t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  <w:t>so nicht:</w:t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</w:r>
            <w:r>
              <w:rPr>
                <w:rFonts w:eastAsia="Batang"/>
                <w:sz w:val="18"/>
              </w:rPr>
              <w:tab/>
              <w:t>sondern so:</w:t>
            </w:r>
            <w:r>
              <w:rPr>
                <w:rFonts w:cs="Arial"/>
                <w:noProof/>
                <w:color w:val="0000FF"/>
                <w:sz w:val="27"/>
                <w:szCs w:val="27"/>
              </w:rPr>
              <w:t xml:space="preserve"> </w:t>
            </w:r>
          </w:p>
        </w:tc>
      </w:tr>
      <w:tr w:rsidR="00346E14" w:rsidRPr="004D1902" w:rsidTr="00346E14">
        <w:tc>
          <w:tcPr>
            <w:tcW w:w="798" w:type="dxa"/>
            <w:vMerge w:val="restart"/>
            <w:shd w:val="clear" w:color="auto" w:fill="CC99FF"/>
            <w:textDirection w:val="btLr"/>
          </w:tcPr>
          <w:p w:rsidR="00346E14" w:rsidRPr="00346E14" w:rsidRDefault="00346E14" w:rsidP="00346E14">
            <w:pPr>
              <w:ind w:right="113" w:hanging="15"/>
              <w:jc w:val="center"/>
              <w:rPr>
                <w:rFonts w:eastAsia="Batang"/>
                <w:spacing w:val="80"/>
                <w:sz w:val="18"/>
              </w:rPr>
            </w:pPr>
            <w:r w:rsidRPr="00346E14">
              <w:rPr>
                <w:rFonts w:eastAsia="Batang"/>
                <w:spacing w:val="80"/>
                <w:sz w:val="18"/>
              </w:rPr>
              <w:t>Präsentation durchführen und Reflexion</w:t>
            </w:r>
          </w:p>
        </w:tc>
        <w:tc>
          <w:tcPr>
            <w:tcW w:w="1683" w:type="dxa"/>
          </w:tcPr>
          <w:p w:rsidR="00346E14" w:rsidRDefault="00346E14" w:rsidP="005D1832">
            <w:pPr>
              <w:ind w:hanging="15"/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Proben</w:t>
            </w:r>
          </w:p>
        </w:tc>
        <w:tc>
          <w:tcPr>
            <w:tcW w:w="4725" w:type="dxa"/>
          </w:tcPr>
          <w:p w:rsidR="00346E14" w:rsidRDefault="00346E14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2059" w:type="dxa"/>
          </w:tcPr>
          <w:p w:rsidR="00346E14" w:rsidRDefault="00346E14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:rsidR="00346E14" w:rsidRPr="004D1902" w:rsidRDefault="00574AEC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</w:tc>
      </w:tr>
      <w:tr w:rsidR="00346E14" w:rsidRPr="004D1902" w:rsidTr="00346E14">
        <w:tc>
          <w:tcPr>
            <w:tcW w:w="798" w:type="dxa"/>
            <w:vMerge/>
            <w:shd w:val="clear" w:color="auto" w:fill="CC99FF"/>
          </w:tcPr>
          <w:p w:rsidR="00346E14" w:rsidRPr="004D1902" w:rsidRDefault="00346E14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:rsidR="00346E14" w:rsidRDefault="00346E14" w:rsidP="005D1832">
            <w:pPr>
              <w:ind w:hanging="15"/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Doub</w:t>
            </w:r>
            <w:r w:rsidR="00181B3E">
              <w:rPr>
                <w:rFonts w:eastAsia="Batang"/>
                <w:sz w:val="18"/>
              </w:rPr>
              <w:t>lecheck</w:t>
            </w:r>
          </w:p>
        </w:tc>
        <w:tc>
          <w:tcPr>
            <w:tcW w:w="4725" w:type="dxa"/>
          </w:tcPr>
          <w:p w:rsidR="00346E14" w:rsidRDefault="00346E14" w:rsidP="00181B3E">
            <w:pPr>
              <w:rPr>
                <w:rFonts w:eastAsia="Batang"/>
                <w:sz w:val="18"/>
              </w:rPr>
            </w:pPr>
          </w:p>
        </w:tc>
        <w:tc>
          <w:tcPr>
            <w:tcW w:w="2059" w:type="dxa"/>
          </w:tcPr>
          <w:p w:rsidR="00346E14" w:rsidRDefault="00346E14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:rsidR="00346E14" w:rsidRDefault="00574AEC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  <w:p w:rsidR="00574AEC" w:rsidRDefault="00574AEC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  <w:p w:rsidR="00574AEC" w:rsidRDefault="00574AEC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  <w:p w:rsidR="00574AEC" w:rsidRDefault="00574AEC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  <w:p w:rsidR="00574AEC" w:rsidRDefault="00574AEC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  <w:p w:rsidR="00574AEC" w:rsidRDefault="00574AEC" w:rsidP="005D1832">
            <w:pPr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sym w:font="Wingdings" w:char="F06F"/>
            </w:r>
          </w:p>
          <w:p w:rsidR="00574AEC" w:rsidRPr="004D1902" w:rsidRDefault="00574AEC" w:rsidP="005D1832">
            <w:pPr>
              <w:rPr>
                <w:rFonts w:eastAsia="Batang"/>
                <w:sz w:val="18"/>
              </w:rPr>
            </w:pPr>
          </w:p>
        </w:tc>
      </w:tr>
      <w:tr w:rsidR="00346E14" w:rsidRPr="004D1902" w:rsidTr="00346E14">
        <w:tc>
          <w:tcPr>
            <w:tcW w:w="798" w:type="dxa"/>
            <w:vMerge/>
            <w:shd w:val="clear" w:color="auto" w:fill="CC99FF"/>
          </w:tcPr>
          <w:p w:rsidR="00346E14" w:rsidRPr="004D1902" w:rsidRDefault="00346E14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:rsidR="00346E14" w:rsidRDefault="00346E14" w:rsidP="005D1832">
            <w:pPr>
              <w:ind w:hanging="15"/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Durchführen</w:t>
            </w:r>
          </w:p>
        </w:tc>
        <w:tc>
          <w:tcPr>
            <w:tcW w:w="4725" w:type="dxa"/>
          </w:tcPr>
          <w:p w:rsidR="00346E14" w:rsidRDefault="00346E14" w:rsidP="00823B9E">
            <w:pPr>
              <w:rPr>
                <w:rFonts w:eastAsia="Batang"/>
                <w:sz w:val="18"/>
              </w:rPr>
            </w:pPr>
          </w:p>
          <w:p w:rsidR="00181B3E" w:rsidRDefault="00181B3E" w:rsidP="00823B9E">
            <w:pPr>
              <w:rPr>
                <w:rFonts w:eastAsia="Batang"/>
                <w:sz w:val="18"/>
              </w:rPr>
            </w:pPr>
          </w:p>
          <w:p w:rsidR="00181B3E" w:rsidRDefault="00181B3E" w:rsidP="00823B9E">
            <w:pPr>
              <w:rPr>
                <w:rFonts w:eastAsia="Batang"/>
                <w:sz w:val="18"/>
              </w:rPr>
            </w:pPr>
          </w:p>
          <w:p w:rsidR="00181B3E" w:rsidRDefault="00181B3E" w:rsidP="00823B9E">
            <w:pPr>
              <w:rPr>
                <w:rFonts w:eastAsia="Batang"/>
                <w:sz w:val="18"/>
              </w:rPr>
            </w:pPr>
          </w:p>
          <w:p w:rsidR="00181B3E" w:rsidRDefault="00181B3E" w:rsidP="00823B9E">
            <w:pPr>
              <w:rPr>
                <w:rFonts w:eastAsia="Batang"/>
                <w:sz w:val="18"/>
              </w:rPr>
            </w:pPr>
          </w:p>
          <w:p w:rsidR="00181B3E" w:rsidRDefault="00181B3E" w:rsidP="00823B9E">
            <w:pPr>
              <w:rPr>
                <w:rFonts w:eastAsia="Batang"/>
                <w:sz w:val="18"/>
              </w:rPr>
            </w:pPr>
          </w:p>
          <w:p w:rsidR="00181B3E" w:rsidRDefault="00181B3E" w:rsidP="00823B9E">
            <w:pPr>
              <w:rPr>
                <w:rFonts w:eastAsia="Batang"/>
                <w:sz w:val="18"/>
              </w:rPr>
            </w:pPr>
          </w:p>
          <w:p w:rsidR="00181B3E" w:rsidRDefault="00181B3E" w:rsidP="00823B9E">
            <w:pPr>
              <w:rPr>
                <w:rFonts w:eastAsia="Batang"/>
                <w:sz w:val="18"/>
              </w:rPr>
            </w:pPr>
          </w:p>
          <w:p w:rsidR="00181B3E" w:rsidRDefault="00181B3E" w:rsidP="00823B9E">
            <w:pPr>
              <w:rPr>
                <w:rFonts w:eastAsia="Batang"/>
                <w:sz w:val="18"/>
              </w:rPr>
            </w:pPr>
          </w:p>
          <w:p w:rsidR="00181B3E" w:rsidRDefault="00181B3E" w:rsidP="00823B9E">
            <w:pPr>
              <w:rPr>
                <w:rFonts w:eastAsia="Batang"/>
                <w:sz w:val="18"/>
              </w:rPr>
            </w:pPr>
          </w:p>
        </w:tc>
        <w:tc>
          <w:tcPr>
            <w:tcW w:w="2059" w:type="dxa"/>
          </w:tcPr>
          <w:p w:rsidR="00346E14" w:rsidRDefault="00346E14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:rsidR="00574AEC" w:rsidRDefault="00574AEC" w:rsidP="005D1832">
            <w:pPr>
              <w:rPr>
                <w:rFonts w:eastAsia="Batang"/>
                <w:sz w:val="18"/>
              </w:rPr>
            </w:pPr>
          </w:p>
          <w:p w:rsidR="00741474" w:rsidRPr="004D1902" w:rsidRDefault="00741474" w:rsidP="005D1832">
            <w:pPr>
              <w:rPr>
                <w:rFonts w:eastAsia="Batang"/>
                <w:sz w:val="18"/>
              </w:rPr>
            </w:pPr>
          </w:p>
        </w:tc>
      </w:tr>
      <w:tr w:rsidR="00346E14" w:rsidRPr="004D1902" w:rsidTr="00346E14">
        <w:tc>
          <w:tcPr>
            <w:tcW w:w="798" w:type="dxa"/>
            <w:vMerge/>
            <w:shd w:val="clear" w:color="auto" w:fill="CC99FF"/>
          </w:tcPr>
          <w:p w:rsidR="00346E14" w:rsidRPr="004D1902" w:rsidRDefault="00346E14" w:rsidP="005D1832">
            <w:pPr>
              <w:ind w:hanging="15"/>
              <w:rPr>
                <w:rFonts w:eastAsia="Batang"/>
                <w:sz w:val="18"/>
              </w:rPr>
            </w:pPr>
          </w:p>
        </w:tc>
        <w:tc>
          <w:tcPr>
            <w:tcW w:w="1683" w:type="dxa"/>
          </w:tcPr>
          <w:p w:rsidR="00346E14" w:rsidRDefault="00346E14" w:rsidP="005D1832">
            <w:pPr>
              <w:ind w:hanging="15"/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Reflexion</w:t>
            </w:r>
          </w:p>
        </w:tc>
        <w:tc>
          <w:tcPr>
            <w:tcW w:w="4725" w:type="dxa"/>
          </w:tcPr>
          <w:p w:rsidR="00346E14" w:rsidRDefault="00346E14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2059" w:type="dxa"/>
          </w:tcPr>
          <w:p w:rsidR="00346E14" w:rsidRDefault="00346E14" w:rsidP="005D1832">
            <w:pPr>
              <w:rPr>
                <w:rFonts w:eastAsia="Batang"/>
                <w:sz w:val="18"/>
              </w:rPr>
            </w:pPr>
          </w:p>
        </w:tc>
        <w:tc>
          <w:tcPr>
            <w:tcW w:w="647" w:type="dxa"/>
          </w:tcPr>
          <w:p w:rsidR="00346E14" w:rsidRPr="004D1902" w:rsidRDefault="00346E14" w:rsidP="005D1832">
            <w:pPr>
              <w:rPr>
                <w:rFonts w:eastAsia="Batang"/>
                <w:sz w:val="18"/>
              </w:rPr>
            </w:pPr>
          </w:p>
        </w:tc>
      </w:tr>
    </w:tbl>
    <w:p w:rsidR="00406C96" w:rsidRDefault="00406C96">
      <w:pPr>
        <w:spacing w:before="0" w:after="0" w:line="240" w:lineRule="auto"/>
        <w:rPr>
          <w:rFonts w:eastAsia="Batang"/>
        </w:rPr>
      </w:pPr>
    </w:p>
    <w:sectPr w:rsidR="00406C96" w:rsidSect="00C23FD3">
      <w:headerReference w:type="default" r:id="rId14"/>
      <w:pgSz w:w="11906" w:h="16838" w:code="9"/>
      <w:pgMar w:top="2268" w:right="992" w:bottom="1134" w:left="992" w:header="567" w:footer="73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B48" w:rsidRDefault="003D6B48">
      <w:r>
        <w:separator/>
      </w:r>
    </w:p>
  </w:endnote>
  <w:endnote w:type="continuationSeparator" w:id="0">
    <w:p w:rsidR="003D6B48" w:rsidRDefault="003D6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B48" w:rsidRDefault="003D6B48">
      <w:r>
        <w:separator/>
      </w:r>
    </w:p>
  </w:footnote>
  <w:footnote w:type="continuationSeparator" w:id="0">
    <w:p w:rsidR="003D6B48" w:rsidRDefault="003D6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3348"/>
    </w:tblGrid>
    <w:tr w:rsidR="00667226" w:rsidRPr="006559E0">
      <w:tc>
        <w:tcPr>
          <w:tcW w:w="9923" w:type="dxa"/>
        </w:tcPr>
        <w:tbl>
          <w:tblPr>
            <w:tblW w:w="13348" w:type="dxa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1701"/>
            <w:gridCol w:w="3402"/>
            <w:gridCol w:w="4253"/>
            <w:gridCol w:w="3992"/>
          </w:tblGrid>
          <w:tr w:rsidR="00667226" w:rsidRPr="00104B81">
            <w:tc>
              <w:tcPr>
                <w:tcW w:w="1701" w:type="dxa"/>
              </w:tcPr>
              <w:p w:rsidR="00667226" w:rsidRDefault="003D6B48" w:rsidP="005B3313">
                <w:pPr>
                  <w:pStyle w:val="Kopfzeile"/>
                </w:pPr>
                <w:r>
                  <w:object w:dxaOrig="1440" w:dyaOrig="144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2246" type="#_x0000_t75" style="position:absolute;margin-left:-2pt;margin-top:-.85pt;width:78.4pt;height:28.95pt;z-index:251658240;mso-position-vertical-relative:page">
                      <v:imagedata r:id="rId1" o:title="" grayscale="t" bilevel="t"/>
                      <w10:wrap anchory="page"/>
                    </v:shape>
                    <o:OLEObject Type="Embed" ProgID="Unknown" ShapeID="_x0000_s2246" DrawAspect="Content" ObjectID="_1667651126" r:id="rId2"/>
                  </w:object>
                </w:r>
              </w:p>
            </w:tc>
            <w:tc>
              <w:tcPr>
                <w:tcW w:w="0" w:type="auto"/>
                <w:tcMar>
                  <w:left w:w="0" w:type="dxa"/>
                </w:tcMar>
              </w:tcPr>
              <w:p w:rsidR="00667226" w:rsidRPr="00857F15" w:rsidRDefault="00652A28" w:rsidP="00857F15">
                <w:pPr>
                  <w:pStyle w:val="Kopfzeile"/>
                </w:pPr>
                <w:r>
                  <w:t>HÖHERE FACHSCHULE</w:t>
                </w:r>
              </w:p>
              <w:p w:rsidR="00667226" w:rsidRPr="00B84FBA" w:rsidRDefault="00C23FD3" w:rsidP="00652A28">
                <w:pPr>
                  <w:pStyle w:val="Kopfzeile"/>
                  <w:tabs>
                    <w:tab w:val="left" w:pos="1960"/>
                  </w:tabs>
                </w:pPr>
                <w:r>
                  <w:rPr>
                    <w:rFonts w:cs="Arial"/>
                  </w:rPr>
                  <w:t>IT-SE</w:t>
                </w:r>
                <w:r w:rsidR="002547A3">
                  <w:rPr>
                    <w:rFonts w:cs="Arial"/>
                  </w:rPr>
                  <w:t>, 1</w:t>
                </w:r>
                <w:r w:rsidR="00652A28">
                  <w:rPr>
                    <w:rFonts w:cs="Arial"/>
                  </w:rPr>
                  <w:t>. Semester</w:t>
                </w:r>
              </w:p>
            </w:tc>
            <w:tc>
              <w:tcPr>
                <w:tcW w:w="4253" w:type="dxa"/>
                <w:tcMar>
                  <w:left w:w="0" w:type="dxa"/>
                  <w:right w:w="0" w:type="dxa"/>
                </w:tcMar>
              </w:tcPr>
              <w:p w:rsidR="00667226" w:rsidRPr="00857F15" w:rsidRDefault="00C23FD3" w:rsidP="00B84FBA">
                <w:pPr>
                  <w:pStyle w:val="Kopfzeile"/>
                  <w:ind w:left="284" w:hanging="284"/>
                </w:pPr>
                <w:r>
                  <w:t>Präsentationstechnik</w:t>
                </w:r>
              </w:p>
            </w:tc>
            <w:tc>
              <w:tcPr>
                <w:tcW w:w="3992" w:type="dxa"/>
                <w:tcMar>
                  <w:right w:w="0" w:type="dxa"/>
                </w:tcMar>
              </w:tcPr>
              <w:p w:rsidR="00667226" w:rsidRPr="00857F15" w:rsidRDefault="00652A28" w:rsidP="005B3313">
                <w:pPr>
                  <w:pStyle w:val="Kopfzeile"/>
                  <w:rPr>
                    <w:rStyle w:val="Seitenzahl"/>
                    <w:b/>
                  </w:rPr>
                </w:pPr>
                <w:r w:rsidRPr="00652A28">
                  <w:rPr>
                    <w:rStyle w:val="Seitenzahl"/>
                    <w:b/>
                  </w:rPr>
                  <w:fldChar w:fldCharType="begin"/>
                </w:r>
                <w:r w:rsidRPr="00652A28">
                  <w:rPr>
                    <w:rStyle w:val="Seitenzahl"/>
                    <w:b/>
                  </w:rPr>
                  <w:instrText>PAGE   \* MERGEFORMAT</w:instrText>
                </w:r>
                <w:r w:rsidRPr="00652A28">
                  <w:rPr>
                    <w:rStyle w:val="Seitenzahl"/>
                    <w:b/>
                  </w:rPr>
                  <w:fldChar w:fldCharType="separate"/>
                </w:r>
                <w:r w:rsidR="002547A3" w:rsidRPr="002547A3">
                  <w:rPr>
                    <w:rStyle w:val="Seitenzahl"/>
                    <w:b/>
                    <w:noProof/>
                    <w:lang w:val="de-DE"/>
                  </w:rPr>
                  <w:t>3</w:t>
                </w:r>
                <w:r w:rsidRPr="00652A28">
                  <w:rPr>
                    <w:rStyle w:val="Seitenzahl"/>
                    <w:b/>
                  </w:rPr>
                  <w:fldChar w:fldCharType="end"/>
                </w:r>
              </w:p>
              <w:p w:rsidR="00667226" w:rsidRPr="00857F15" w:rsidRDefault="00667226" w:rsidP="005B3313">
                <w:pPr>
                  <w:pStyle w:val="Kopfzeile"/>
                  <w:jc w:val="right"/>
                </w:pPr>
                <w:r w:rsidRPr="00857F15">
                  <w:rPr>
                    <w:rStyle w:val="Seitenzahl"/>
                    <w:b/>
                  </w:rPr>
                  <w:fldChar w:fldCharType="begin"/>
                </w:r>
                <w:r w:rsidRPr="00857F15">
                  <w:rPr>
                    <w:rStyle w:val="Seitenzahl"/>
                    <w:b/>
                  </w:rPr>
                  <w:instrText xml:space="preserve"> PAGE </w:instrText>
                </w:r>
                <w:r w:rsidRPr="00857F15">
                  <w:rPr>
                    <w:rStyle w:val="Seitenzahl"/>
                    <w:b/>
                  </w:rPr>
                  <w:fldChar w:fldCharType="separate"/>
                </w:r>
                <w:r w:rsidR="002547A3">
                  <w:rPr>
                    <w:rStyle w:val="Seitenzahl"/>
                    <w:b/>
                    <w:noProof/>
                  </w:rPr>
                  <w:t>3</w:t>
                </w:r>
                <w:r w:rsidRPr="00857F15">
                  <w:rPr>
                    <w:rStyle w:val="Seitenzahl"/>
                    <w:b/>
                  </w:rPr>
                  <w:fldChar w:fldCharType="end"/>
                </w:r>
              </w:p>
            </w:tc>
          </w:tr>
        </w:tbl>
        <w:p w:rsidR="00667226" w:rsidRDefault="00667226" w:rsidP="005B3313">
          <w:pPr>
            <w:pStyle w:val="Kopfzeile"/>
          </w:pPr>
        </w:p>
      </w:tc>
    </w:tr>
  </w:tbl>
  <w:p w:rsidR="00667226" w:rsidRDefault="00667226" w:rsidP="001460BE">
    <w:pPr>
      <w:spacing w:before="0" w:after="0" w:line="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877EC"/>
    <w:multiLevelType w:val="multilevel"/>
    <w:tmpl w:val="65922A4C"/>
    <w:lvl w:ilvl="0">
      <w:start w:val="1"/>
      <w:numFmt w:val="decimal"/>
      <w:lvlRestart w:val="0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3">
      <w:start w:val="1"/>
      <w:numFmt w:val="lowerLetter"/>
      <w:pStyle w:val="berschrift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" w15:restartNumberingAfterBreak="0">
    <w:nsid w:val="23C61461"/>
    <w:multiLevelType w:val="multilevel"/>
    <w:tmpl w:val="18D4F128"/>
    <w:styleLink w:val="111111"/>
    <w:lvl w:ilvl="0">
      <w:start w:val="1"/>
      <w:numFmt w:val="decimal"/>
      <w:pStyle w:val="Nummeriert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53"/>
        </w:tabs>
        <w:ind w:left="88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73"/>
        </w:tabs>
        <w:ind w:left="13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33"/>
        </w:tabs>
        <w:ind w:left="188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53"/>
        </w:tabs>
        <w:ind w:left="239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113"/>
        </w:tabs>
        <w:ind w:left="289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833"/>
        </w:tabs>
        <w:ind w:left="3473" w:hanging="1440"/>
      </w:pPr>
      <w:rPr>
        <w:rFonts w:hint="default"/>
      </w:rPr>
    </w:lvl>
  </w:abstractNum>
  <w:abstractNum w:abstractNumId="2" w15:restartNumberingAfterBreak="0">
    <w:nsid w:val="781A5584"/>
    <w:multiLevelType w:val="multilevel"/>
    <w:tmpl w:val="54AA713A"/>
    <w:lvl w:ilvl="0">
      <w:start w:val="1"/>
      <w:numFmt w:val="bullet"/>
      <w:pStyle w:val="Punkt"/>
      <w:lvlText w:val=""/>
      <w:lvlJc w:val="left"/>
      <w:pPr>
        <w:tabs>
          <w:tab w:val="num" w:pos="1136"/>
        </w:tabs>
        <w:ind w:left="1136" w:hanging="284"/>
      </w:pPr>
      <w:rPr>
        <w:rFonts w:ascii="Wingdings 2" w:hAnsi="Wingdings 2" w:hint="default"/>
        <w:sz w:val="16"/>
        <w:szCs w:val="16"/>
      </w:rPr>
    </w:lvl>
    <w:lvl w:ilvl="1">
      <w:start w:val="1"/>
      <w:numFmt w:val="bullet"/>
      <w:lvlText w:val=""/>
      <w:lvlJc w:val="left"/>
      <w:pPr>
        <w:tabs>
          <w:tab w:val="num" w:pos="1419"/>
        </w:tabs>
        <w:ind w:left="1419" w:hanging="283"/>
      </w:pPr>
      <w:rPr>
        <w:rFonts w:ascii="Wingdings 2" w:hAnsi="Wingdings 2" w:hint="default"/>
        <w:sz w:val="16"/>
        <w:szCs w:val="16"/>
      </w:rPr>
    </w:lvl>
    <w:lvl w:ilvl="2">
      <w:start w:val="1"/>
      <w:numFmt w:val="bullet"/>
      <w:lvlText w:val="-"/>
      <w:lvlJc w:val="left"/>
      <w:pPr>
        <w:tabs>
          <w:tab w:val="num" w:pos="1703"/>
        </w:tabs>
        <w:ind w:left="1703" w:hanging="284"/>
      </w:pPr>
      <w:rPr>
        <w:rFonts w:ascii="Times New Roman" w:hAnsi="Times New Roman" w:cs="Times New Roman" w:hint="default"/>
        <w:sz w:val="22"/>
      </w:rPr>
    </w:lvl>
    <w:lvl w:ilvl="3">
      <w:start w:val="1"/>
      <w:numFmt w:val="bullet"/>
      <w:suff w:val="nothing"/>
      <w:lvlText w:null="1"/>
      <w:lvlJc w:val="left"/>
      <w:pPr>
        <w:ind w:left="1958" w:firstLine="0"/>
      </w:pPr>
      <w:rPr>
        <w:rFonts w:ascii="Wingdings" w:hAnsi="Wingdings" w:hint="default"/>
        <w:sz w:val="22"/>
      </w:rPr>
    </w:lvl>
    <w:lvl w:ilvl="4">
      <w:start w:val="1"/>
      <w:numFmt w:val="bullet"/>
      <w:suff w:val="nothing"/>
      <w:lvlText w:val=""/>
      <w:lvlJc w:val="left"/>
      <w:pPr>
        <w:ind w:left="2326" w:firstLine="0"/>
      </w:pPr>
      <w:rPr>
        <w:rFonts w:ascii="Wingdings" w:hAnsi="Wingdings" w:hint="default"/>
        <w:sz w:val="22"/>
      </w:rPr>
    </w:lvl>
    <w:lvl w:ilvl="5">
      <w:start w:val="1"/>
      <w:numFmt w:val="bullet"/>
      <w:suff w:val="nothing"/>
      <w:lvlText w:val=""/>
      <w:lvlJc w:val="left"/>
      <w:pPr>
        <w:ind w:left="2695" w:firstLine="0"/>
      </w:pPr>
      <w:rPr>
        <w:rFonts w:ascii="Wingdings" w:hAnsi="Wingdings" w:hint="default"/>
        <w:sz w:val="22"/>
      </w:rPr>
    </w:lvl>
    <w:lvl w:ilvl="6">
      <w:start w:val="1"/>
      <w:numFmt w:val="bullet"/>
      <w:suff w:val="nothing"/>
      <w:lvlText w:val=""/>
      <w:lvlJc w:val="left"/>
      <w:pPr>
        <w:ind w:left="3063" w:firstLine="0"/>
      </w:pPr>
      <w:rPr>
        <w:rFonts w:ascii="Wingdings" w:hAnsi="Wingdings" w:hint="default"/>
        <w:sz w:val="22"/>
      </w:rPr>
    </w:lvl>
    <w:lvl w:ilvl="7">
      <w:start w:val="1"/>
      <w:numFmt w:val="bullet"/>
      <w:suff w:val="nothing"/>
      <w:lvlText w:val=""/>
      <w:lvlJc w:val="left"/>
      <w:pPr>
        <w:ind w:left="3432" w:firstLine="0"/>
      </w:pPr>
      <w:rPr>
        <w:rFonts w:ascii="Wingdings" w:hAnsi="Wingdings" w:hint="default"/>
        <w:sz w:val="22"/>
      </w:rPr>
    </w:lvl>
    <w:lvl w:ilvl="8">
      <w:start w:val="1"/>
      <w:numFmt w:val="bullet"/>
      <w:suff w:val="nothing"/>
      <w:lvlText w:val=""/>
      <w:lvlJc w:val="left"/>
      <w:pPr>
        <w:ind w:left="3800" w:firstLine="0"/>
      </w:pPr>
      <w:rPr>
        <w:rFonts w:ascii="Wingdings" w:hAnsi="Wingdings" w:hint="default"/>
        <w:sz w:val="22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84"/>
  <w:autoHyphenation/>
  <w:consecutiveHyphenLimit w:val="3"/>
  <w:hyphenationZone w:val="425"/>
  <w:doNotHyphenateCaps/>
  <w:drawingGridHorizontalSpacing w:val="284"/>
  <w:drawingGridVerticalSpacing w:val="284"/>
  <w:noPunctuationKerning/>
  <w:characterSpacingControl w:val="doNotCompress"/>
  <w:hdrShapeDefaults>
    <o:shapedefaults v:ext="edit" spidmax="224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ummerierung" w:val="aus"/>
  </w:docVars>
  <w:rsids>
    <w:rsidRoot w:val="00D24585"/>
    <w:rsid w:val="0001262B"/>
    <w:rsid w:val="00014B04"/>
    <w:rsid w:val="00022392"/>
    <w:rsid w:val="0004171F"/>
    <w:rsid w:val="00047157"/>
    <w:rsid w:val="00047C28"/>
    <w:rsid w:val="0005022A"/>
    <w:rsid w:val="000647CA"/>
    <w:rsid w:val="000673D1"/>
    <w:rsid w:val="000859BE"/>
    <w:rsid w:val="000A3174"/>
    <w:rsid w:val="000B1CFF"/>
    <w:rsid w:val="000B25A5"/>
    <w:rsid w:val="000C0902"/>
    <w:rsid w:val="000C09CF"/>
    <w:rsid w:val="000C510A"/>
    <w:rsid w:val="000C64D0"/>
    <w:rsid w:val="000C6C90"/>
    <w:rsid w:val="000D2A84"/>
    <w:rsid w:val="000E3914"/>
    <w:rsid w:val="000F2F15"/>
    <w:rsid w:val="00104B81"/>
    <w:rsid w:val="00130BBB"/>
    <w:rsid w:val="00130E27"/>
    <w:rsid w:val="00132918"/>
    <w:rsid w:val="001330EB"/>
    <w:rsid w:val="00133114"/>
    <w:rsid w:val="001460BE"/>
    <w:rsid w:val="00160B4D"/>
    <w:rsid w:val="00167483"/>
    <w:rsid w:val="001768BA"/>
    <w:rsid w:val="001810D6"/>
    <w:rsid w:val="00181B3E"/>
    <w:rsid w:val="001834E6"/>
    <w:rsid w:val="00192135"/>
    <w:rsid w:val="001A2E7B"/>
    <w:rsid w:val="001A3B64"/>
    <w:rsid w:val="001A76A7"/>
    <w:rsid w:val="001E3C31"/>
    <w:rsid w:val="00200E75"/>
    <w:rsid w:val="00225D51"/>
    <w:rsid w:val="002374C5"/>
    <w:rsid w:val="002453DE"/>
    <w:rsid w:val="00254467"/>
    <w:rsid w:val="002547A3"/>
    <w:rsid w:val="00262C6D"/>
    <w:rsid w:val="002658AC"/>
    <w:rsid w:val="0026763F"/>
    <w:rsid w:val="00272B80"/>
    <w:rsid w:val="002807A4"/>
    <w:rsid w:val="002875C9"/>
    <w:rsid w:val="002974A4"/>
    <w:rsid w:val="002A3D9E"/>
    <w:rsid w:val="002B1212"/>
    <w:rsid w:val="002B3C00"/>
    <w:rsid w:val="002D32FD"/>
    <w:rsid w:val="002D6B94"/>
    <w:rsid w:val="002D75A6"/>
    <w:rsid w:val="002F7B13"/>
    <w:rsid w:val="00303EC7"/>
    <w:rsid w:val="003046D6"/>
    <w:rsid w:val="0031114B"/>
    <w:rsid w:val="00314254"/>
    <w:rsid w:val="003263C8"/>
    <w:rsid w:val="0033021B"/>
    <w:rsid w:val="00335CAA"/>
    <w:rsid w:val="003368EB"/>
    <w:rsid w:val="00343A7D"/>
    <w:rsid w:val="00346E14"/>
    <w:rsid w:val="0035795B"/>
    <w:rsid w:val="00391646"/>
    <w:rsid w:val="003920AF"/>
    <w:rsid w:val="00394557"/>
    <w:rsid w:val="00396FA7"/>
    <w:rsid w:val="003A4CE5"/>
    <w:rsid w:val="003A6931"/>
    <w:rsid w:val="003B0122"/>
    <w:rsid w:val="003C4835"/>
    <w:rsid w:val="003D6B48"/>
    <w:rsid w:val="003D7163"/>
    <w:rsid w:val="003E1064"/>
    <w:rsid w:val="003E4C94"/>
    <w:rsid w:val="003E67C6"/>
    <w:rsid w:val="003F3929"/>
    <w:rsid w:val="00406C96"/>
    <w:rsid w:val="00410F8D"/>
    <w:rsid w:val="00412AAB"/>
    <w:rsid w:val="0042288E"/>
    <w:rsid w:val="004279A2"/>
    <w:rsid w:val="00444186"/>
    <w:rsid w:val="00447D34"/>
    <w:rsid w:val="004650C6"/>
    <w:rsid w:val="004913EA"/>
    <w:rsid w:val="004949CA"/>
    <w:rsid w:val="004A59BB"/>
    <w:rsid w:val="004B71D2"/>
    <w:rsid w:val="004D1178"/>
    <w:rsid w:val="004D1902"/>
    <w:rsid w:val="004F3AC4"/>
    <w:rsid w:val="0050182C"/>
    <w:rsid w:val="005146DC"/>
    <w:rsid w:val="005245F9"/>
    <w:rsid w:val="00525D28"/>
    <w:rsid w:val="00530E90"/>
    <w:rsid w:val="00534838"/>
    <w:rsid w:val="005361FB"/>
    <w:rsid w:val="00537770"/>
    <w:rsid w:val="005403E7"/>
    <w:rsid w:val="00542372"/>
    <w:rsid w:val="00562E79"/>
    <w:rsid w:val="005676D8"/>
    <w:rsid w:val="00574AEC"/>
    <w:rsid w:val="00587180"/>
    <w:rsid w:val="00591CF9"/>
    <w:rsid w:val="0059348E"/>
    <w:rsid w:val="005957CF"/>
    <w:rsid w:val="0059798C"/>
    <w:rsid w:val="00597DA6"/>
    <w:rsid w:val="005B0070"/>
    <w:rsid w:val="005B3313"/>
    <w:rsid w:val="005B56C5"/>
    <w:rsid w:val="005D122C"/>
    <w:rsid w:val="005D1832"/>
    <w:rsid w:val="005D433B"/>
    <w:rsid w:val="005E05DA"/>
    <w:rsid w:val="005E0E5E"/>
    <w:rsid w:val="005E1D64"/>
    <w:rsid w:val="00603266"/>
    <w:rsid w:val="00604262"/>
    <w:rsid w:val="00606384"/>
    <w:rsid w:val="00623BE3"/>
    <w:rsid w:val="00625D7D"/>
    <w:rsid w:val="0063248A"/>
    <w:rsid w:val="00632F1A"/>
    <w:rsid w:val="006376F1"/>
    <w:rsid w:val="0064494B"/>
    <w:rsid w:val="006508E7"/>
    <w:rsid w:val="00652A28"/>
    <w:rsid w:val="00653CF1"/>
    <w:rsid w:val="00667226"/>
    <w:rsid w:val="00673C61"/>
    <w:rsid w:val="00680C60"/>
    <w:rsid w:val="006828CD"/>
    <w:rsid w:val="00682E94"/>
    <w:rsid w:val="00684D21"/>
    <w:rsid w:val="0068541B"/>
    <w:rsid w:val="006923D7"/>
    <w:rsid w:val="006A698E"/>
    <w:rsid w:val="006B160E"/>
    <w:rsid w:val="006B3020"/>
    <w:rsid w:val="006D29DB"/>
    <w:rsid w:val="006F4869"/>
    <w:rsid w:val="00702191"/>
    <w:rsid w:val="00717E08"/>
    <w:rsid w:val="007337D6"/>
    <w:rsid w:val="00741474"/>
    <w:rsid w:val="007427D1"/>
    <w:rsid w:val="0074477B"/>
    <w:rsid w:val="007453E5"/>
    <w:rsid w:val="00746591"/>
    <w:rsid w:val="00750AE8"/>
    <w:rsid w:val="00767B53"/>
    <w:rsid w:val="00776571"/>
    <w:rsid w:val="007804E6"/>
    <w:rsid w:val="007805AC"/>
    <w:rsid w:val="007A335D"/>
    <w:rsid w:val="007B3DDE"/>
    <w:rsid w:val="007B4B4A"/>
    <w:rsid w:val="007C7FF7"/>
    <w:rsid w:val="007D3F24"/>
    <w:rsid w:val="007E11F0"/>
    <w:rsid w:val="007F769C"/>
    <w:rsid w:val="00801050"/>
    <w:rsid w:val="008061CD"/>
    <w:rsid w:val="00813657"/>
    <w:rsid w:val="00814563"/>
    <w:rsid w:val="00823B9E"/>
    <w:rsid w:val="00827788"/>
    <w:rsid w:val="00830579"/>
    <w:rsid w:val="008371E6"/>
    <w:rsid w:val="00845217"/>
    <w:rsid w:val="00850E04"/>
    <w:rsid w:val="008575DB"/>
    <w:rsid w:val="00857F15"/>
    <w:rsid w:val="00862F6B"/>
    <w:rsid w:val="00892439"/>
    <w:rsid w:val="008A78C5"/>
    <w:rsid w:val="008C332A"/>
    <w:rsid w:val="008D4DE0"/>
    <w:rsid w:val="008E2E03"/>
    <w:rsid w:val="008E694E"/>
    <w:rsid w:val="008E6DA6"/>
    <w:rsid w:val="008F762B"/>
    <w:rsid w:val="0090012E"/>
    <w:rsid w:val="00905407"/>
    <w:rsid w:val="00926204"/>
    <w:rsid w:val="009356C1"/>
    <w:rsid w:val="0094324A"/>
    <w:rsid w:val="00945843"/>
    <w:rsid w:val="009774D7"/>
    <w:rsid w:val="009A5296"/>
    <w:rsid w:val="009B3F75"/>
    <w:rsid w:val="009B688B"/>
    <w:rsid w:val="009C506F"/>
    <w:rsid w:val="009D6460"/>
    <w:rsid w:val="009E269E"/>
    <w:rsid w:val="009F2BA9"/>
    <w:rsid w:val="009F33A3"/>
    <w:rsid w:val="009F4132"/>
    <w:rsid w:val="009F43BF"/>
    <w:rsid w:val="00A00BD4"/>
    <w:rsid w:val="00A16401"/>
    <w:rsid w:val="00A3019C"/>
    <w:rsid w:val="00A41FBC"/>
    <w:rsid w:val="00A44D9E"/>
    <w:rsid w:val="00A648E5"/>
    <w:rsid w:val="00A656AA"/>
    <w:rsid w:val="00A74ACE"/>
    <w:rsid w:val="00A8416B"/>
    <w:rsid w:val="00A907DD"/>
    <w:rsid w:val="00A92323"/>
    <w:rsid w:val="00AA0A0D"/>
    <w:rsid w:val="00AA1642"/>
    <w:rsid w:val="00AA2CB1"/>
    <w:rsid w:val="00AB0C1A"/>
    <w:rsid w:val="00AC6166"/>
    <w:rsid w:val="00AD3A8D"/>
    <w:rsid w:val="00AE360F"/>
    <w:rsid w:val="00AF143A"/>
    <w:rsid w:val="00B20DDF"/>
    <w:rsid w:val="00B21C99"/>
    <w:rsid w:val="00B224E2"/>
    <w:rsid w:val="00B36FDB"/>
    <w:rsid w:val="00B525F9"/>
    <w:rsid w:val="00B5495C"/>
    <w:rsid w:val="00B565D3"/>
    <w:rsid w:val="00B77E0D"/>
    <w:rsid w:val="00B806CA"/>
    <w:rsid w:val="00B84FBA"/>
    <w:rsid w:val="00B87511"/>
    <w:rsid w:val="00B94F35"/>
    <w:rsid w:val="00BA59F2"/>
    <w:rsid w:val="00BA6B55"/>
    <w:rsid w:val="00BB36D0"/>
    <w:rsid w:val="00BB408E"/>
    <w:rsid w:val="00BC42B8"/>
    <w:rsid w:val="00BC5A08"/>
    <w:rsid w:val="00BD72E7"/>
    <w:rsid w:val="00BE1ADF"/>
    <w:rsid w:val="00C03241"/>
    <w:rsid w:val="00C20DBE"/>
    <w:rsid w:val="00C20E50"/>
    <w:rsid w:val="00C23FD3"/>
    <w:rsid w:val="00C27265"/>
    <w:rsid w:val="00C2746F"/>
    <w:rsid w:val="00C339F8"/>
    <w:rsid w:val="00C33C2C"/>
    <w:rsid w:val="00C53C87"/>
    <w:rsid w:val="00C55707"/>
    <w:rsid w:val="00C7475C"/>
    <w:rsid w:val="00C75C46"/>
    <w:rsid w:val="00C81E27"/>
    <w:rsid w:val="00C947C5"/>
    <w:rsid w:val="00CB6A51"/>
    <w:rsid w:val="00CE0D9C"/>
    <w:rsid w:val="00CE146F"/>
    <w:rsid w:val="00CF6929"/>
    <w:rsid w:val="00D106A7"/>
    <w:rsid w:val="00D16CAD"/>
    <w:rsid w:val="00D24585"/>
    <w:rsid w:val="00D326EA"/>
    <w:rsid w:val="00D46472"/>
    <w:rsid w:val="00D565EB"/>
    <w:rsid w:val="00D6522F"/>
    <w:rsid w:val="00D81E19"/>
    <w:rsid w:val="00D83484"/>
    <w:rsid w:val="00D97922"/>
    <w:rsid w:val="00DB1FF4"/>
    <w:rsid w:val="00DC486C"/>
    <w:rsid w:val="00DC5E76"/>
    <w:rsid w:val="00DC6C2E"/>
    <w:rsid w:val="00DC73C2"/>
    <w:rsid w:val="00DD00E2"/>
    <w:rsid w:val="00DD52C5"/>
    <w:rsid w:val="00DD6E54"/>
    <w:rsid w:val="00DE3442"/>
    <w:rsid w:val="00E05599"/>
    <w:rsid w:val="00E12BA2"/>
    <w:rsid w:val="00E1415B"/>
    <w:rsid w:val="00E2766F"/>
    <w:rsid w:val="00E30745"/>
    <w:rsid w:val="00E35859"/>
    <w:rsid w:val="00E402E1"/>
    <w:rsid w:val="00E4229C"/>
    <w:rsid w:val="00E54BB1"/>
    <w:rsid w:val="00E60B1A"/>
    <w:rsid w:val="00E70FA9"/>
    <w:rsid w:val="00E76B78"/>
    <w:rsid w:val="00E77693"/>
    <w:rsid w:val="00E77FFA"/>
    <w:rsid w:val="00E9100F"/>
    <w:rsid w:val="00E94A46"/>
    <w:rsid w:val="00E971FC"/>
    <w:rsid w:val="00EA52A0"/>
    <w:rsid w:val="00EB704F"/>
    <w:rsid w:val="00EC0002"/>
    <w:rsid w:val="00EC2F6C"/>
    <w:rsid w:val="00EC5A4A"/>
    <w:rsid w:val="00EC798A"/>
    <w:rsid w:val="00EC7B0C"/>
    <w:rsid w:val="00EE0BAF"/>
    <w:rsid w:val="00EE212A"/>
    <w:rsid w:val="00EE54EA"/>
    <w:rsid w:val="00EF1487"/>
    <w:rsid w:val="00F05336"/>
    <w:rsid w:val="00F13FDD"/>
    <w:rsid w:val="00F236BB"/>
    <w:rsid w:val="00F2531B"/>
    <w:rsid w:val="00F257F4"/>
    <w:rsid w:val="00F33BB2"/>
    <w:rsid w:val="00F407F8"/>
    <w:rsid w:val="00F5030F"/>
    <w:rsid w:val="00F52BF9"/>
    <w:rsid w:val="00F54C02"/>
    <w:rsid w:val="00F601E0"/>
    <w:rsid w:val="00F71FE5"/>
    <w:rsid w:val="00F76DFC"/>
    <w:rsid w:val="00F81D41"/>
    <w:rsid w:val="00F82322"/>
    <w:rsid w:val="00F8776B"/>
    <w:rsid w:val="00F95AAC"/>
    <w:rsid w:val="00FA2C8D"/>
    <w:rsid w:val="00FC377A"/>
    <w:rsid w:val="00FF3429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47"/>
    <o:shapelayout v:ext="edit">
      <o:idmap v:ext="edit" data="1"/>
    </o:shapelayout>
  </w:shapeDefaults>
  <w:decimalSymbol w:val="."/>
  <w:listSeparator w:val=";"/>
  <w14:docId w14:val="01FB4972"/>
  <w15:docId w15:val="{6121BD20-003D-4C7C-B8B8-1652FE4B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4585"/>
    <w:pPr>
      <w:spacing w:before="144" w:after="144" w:line="288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berschrift2"/>
    <w:link w:val="berschrift1Zchn"/>
    <w:qFormat/>
    <w:rsid w:val="00D24585"/>
    <w:pPr>
      <w:keepNext/>
      <w:keepLines/>
      <w:suppressAutoHyphens/>
      <w:spacing w:before="432"/>
      <w:outlineLvl w:val="0"/>
    </w:pPr>
    <w:rPr>
      <w:b/>
      <w:kern w:val="26"/>
      <w:sz w:val="26"/>
    </w:rPr>
  </w:style>
  <w:style w:type="paragraph" w:styleId="berschrift2">
    <w:name w:val="heading 2"/>
    <w:basedOn w:val="berschrift1"/>
    <w:next w:val="Standard"/>
    <w:link w:val="berschrift2Zchn"/>
    <w:qFormat/>
    <w:rsid w:val="00D24585"/>
    <w:pPr>
      <w:outlineLvl w:val="1"/>
    </w:pPr>
    <w:rPr>
      <w:sz w:val="22"/>
    </w:rPr>
  </w:style>
  <w:style w:type="paragraph" w:styleId="berschrift3">
    <w:name w:val="heading 3"/>
    <w:basedOn w:val="berschrift1"/>
    <w:next w:val="Standard"/>
    <w:qFormat/>
    <w:rsid w:val="00D24585"/>
    <w:pPr>
      <w:outlineLvl w:val="2"/>
    </w:pPr>
    <w:rPr>
      <w:i/>
      <w:sz w:val="22"/>
      <w:szCs w:val="22"/>
    </w:rPr>
  </w:style>
  <w:style w:type="paragraph" w:styleId="berschrift4">
    <w:name w:val="heading 4"/>
    <w:basedOn w:val="Standard"/>
    <w:next w:val="Standard"/>
    <w:qFormat/>
    <w:rsid w:val="00D24585"/>
    <w:pPr>
      <w:keepNext/>
      <w:numPr>
        <w:ilvl w:val="3"/>
        <w:numId w:val="3"/>
      </w:numPr>
      <w:spacing w:before="240"/>
      <w:outlineLvl w:val="3"/>
    </w:pPr>
    <w:rPr>
      <w:b/>
      <w:sz w:val="24"/>
      <w:lang w:val="de-DE"/>
    </w:rPr>
  </w:style>
  <w:style w:type="paragraph" w:styleId="berschrift5">
    <w:name w:val="heading 5"/>
    <w:basedOn w:val="Standard"/>
    <w:next w:val="Standard"/>
    <w:qFormat/>
    <w:rsid w:val="00D24585"/>
    <w:pPr>
      <w:numPr>
        <w:ilvl w:val="4"/>
        <w:numId w:val="3"/>
      </w:numPr>
      <w:spacing w:before="240"/>
      <w:outlineLvl w:val="4"/>
    </w:pPr>
    <w:rPr>
      <w:lang w:val="de-DE"/>
    </w:rPr>
  </w:style>
  <w:style w:type="paragraph" w:styleId="berschrift6">
    <w:name w:val="heading 6"/>
    <w:basedOn w:val="Standard"/>
    <w:next w:val="Standard"/>
    <w:qFormat/>
    <w:rsid w:val="00D24585"/>
    <w:pPr>
      <w:numPr>
        <w:ilvl w:val="5"/>
        <w:numId w:val="3"/>
      </w:numPr>
      <w:spacing w:before="240"/>
      <w:outlineLvl w:val="5"/>
    </w:pPr>
    <w:rPr>
      <w:i/>
      <w:lang w:val="de-DE"/>
    </w:rPr>
  </w:style>
  <w:style w:type="paragraph" w:styleId="berschrift7">
    <w:name w:val="heading 7"/>
    <w:basedOn w:val="Standard"/>
    <w:next w:val="Standard"/>
    <w:qFormat/>
    <w:rsid w:val="00D24585"/>
    <w:pPr>
      <w:numPr>
        <w:ilvl w:val="6"/>
        <w:numId w:val="3"/>
      </w:numPr>
      <w:spacing w:before="240"/>
      <w:outlineLvl w:val="6"/>
    </w:pPr>
    <w:rPr>
      <w:lang w:val="de-DE"/>
    </w:rPr>
  </w:style>
  <w:style w:type="paragraph" w:styleId="berschrift8">
    <w:name w:val="heading 8"/>
    <w:basedOn w:val="Standard"/>
    <w:next w:val="Standard"/>
    <w:qFormat/>
    <w:rsid w:val="00D24585"/>
    <w:pPr>
      <w:numPr>
        <w:ilvl w:val="7"/>
        <w:numId w:val="3"/>
      </w:numPr>
      <w:spacing w:before="240"/>
      <w:outlineLvl w:val="7"/>
    </w:pPr>
    <w:rPr>
      <w:i/>
      <w:lang w:val="de-DE"/>
    </w:rPr>
  </w:style>
  <w:style w:type="paragraph" w:styleId="berschrift9">
    <w:name w:val="heading 9"/>
    <w:basedOn w:val="Standard"/>
    <w:next w:val="Standard"/>
    <w:qFormat/>
    <w:rsid w:val="00D24585"/>
    <w:pPr>
      <w:numPr>
        <w:ilvl w:val="8"/>
        <w:numId w:val="3"/>
      </w:numPr>
      <w:spacing w:before="240"/>
      <w:outlineLvl w:val="8"/>
    </w:pPr>
    <w:rPr>
      <w:b/>
      <w:i/>
      <w:sz w:val="18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24585"/>
    <w:pPr>
      <w:spacing w:before="0" w:after="120" w:line="240" w:lineRule="exact"/>
    </w:pPr>
    <w:rPr>
      <w:position w:val="4"/>
      <w:sz w:val="18"/>
      <w:szCs w:val="18"/>
    </w:rPr>
  </w:style>
  <w:style w:type="paragraph" w:styleId="Fuzeile">
    <w:name w:val="footer"/>
    <w:basedOn w:val="Standard"/>
    <w:semiHidden/>
    <w:rsid w:val="00D24585"/>
    <w:pPr>
      <w:tabs>
        <w:tab w:val="center" w:pos="1701"/>
        <w:tab w:val="right" w:pos="9923"/>
      </w:tabs>
      <w:spacing w:before="0" w:after="0"/>
    </w:pPr>
    <w:rPr>
      <w:sz w:val="16"/>
    </w:rPr>
  </w:style>
  <w:style w:type="character" w:customStyle="1" w:styleId="EingezogenZchn">
    <w:name w:val="Eingezogen Zchn"/>
    <w:basedOn w:val="Absatz-Standardschriftart"/>
    <w:link w:val="Eingezogen"/>
    <w:rsid w:val="00D24585"/>
    <w:rPr>
      <w:sz w:val="22"/>
    </w:rPr>
  </w:style>
  <w:style w:type="paragraph" w:customStyle="1" w:styleId="Punkt">
    <w:name w:val="Punkt"/>
    <w:basedOn w:val="Standard"/>
    <w:rsid w:val="00D24585"/>
    <w:pPr>
      <w:numPr>
        <w:numId w:val="1"/>
      </w:numPr>
      <w:tabs>
        <w:tab w:val="clear" w:pos="1136"/>
        <w:tab w:val="left" w:pos="1134"/>
      </w:tabs>
      <w:spacing w:before="0"/>
      <w:ind w:left="1135"/>
    </w:pPr>
  </w:style>
  <w:style w:type="paragraph" w:customStyle="1" w:styleId="Nummeriert">
    <w:name w:val="Nummeriert"/>
    <w:basedOn w:val="Standard"/>
    <w:rsid w:val="00D24585"/>
    <w:pPr>
      <w:numPr>
        <w:numId w:val="2"/>
      </w:numPr>
      <w:spacing w:before="0"/>
    </w:pPr>
    <w:rPr>
      <w:rFonts w:eastAsia="Batang"/>
    </w:rPr>
  </w:style>
  <w:style w:type="paragraph" w:styleId="Beschriftung">
    <w:name w:val="caption"/>
    <w:basedOn w:val="Standard"/>
    <w:next w:val="Standard"/>
    <w:qFormat/>
    <w:rsid w:val="00D24585"/>
    <w:pPr>
      <w:tabs>
        <w:tab w:val="left" w:pos="1134"/>
      </w:tabs>
      <w:ind w:left="1134" w:hanging="1134"/>
    </w:pPr>
    <w:rPr>
      <w:i/>
    </w:rPr>
  </w:style>
  <w:style w:type="paragraph" w:customStyle="1" w:styleId="Code">
    <w:name w:val="Code"/>
    <w:basedOn w:val="Standard"/>
    <w:rsid w:val="00D24585"/>
    <w:pPr>
      <w:spacing w:before="0" w:after="0"/>
    </w:pPr>
    <w:rPr>
      <w:rFonts w:ascii="Courier New" w:hAnsi="Courier New"/>
      <w:snapToGrid w:val="0"/>
      <w:sz w:val="16"/>
      <w:lang w:eastAsia="de-DE"/>
    </w:rPr>
  </w:style>
  <w:style w:type="paragraph" w:customStyle="1" w:styleId="Kasten">
    <w:name w:val="Kasten"/>
    <w:basedOn w:val="Standard"/>
    <w:link w:val="KastenZchn"/>
    <w:rsid w:val="00D24585"/>
    <w:pPr>
      <w:pBdr>
        <w:top w:val="single" w:sz="12" w:space="1" w:color="auto"/>
        <w:bottom w:val="single" w:sz="12" w:space="1" w:color="auto"/>
      </w:pBdr>
      <w:ind w:left="1134"/>
    </w:pPr>
  </w:style>
  <w:style w:type="paragraph" w:customStyle="1" w:styleId="Eingezogen">
    <w:name w:val="Eingezogen"/>
    <w:basedOn w:val="Standard"/>
    <w:link w:val="EingezogenZchn"/>
    <w:rsid w:val="00D24585"/>
    <w:pPr>
      <w:ind w:left="1134"/>
    </w:pPr>
    <w:rPr>
      <w:rFonts w:ascii="Times New Roman" w:hAnsi="Times New Roman"/>
    </w:rPr>
  </w:style>
  <w:style w:type="paragraph" w:styleId="Verzeichnis1">
    <w:name w:val="toc 1"/>
    <w:basedOn w:val="Standard"/>
    <w:next w:val="Standard"/>
    <w:autoRedefine/>
    <w:rsid w:val="00D24585"/>
    <w:pPr>
      <w:tabs>
        <w:tab w:val="right" w:pos="9923"/>
      </w:tabs>
      <w:spacing w:before="284" w:after="0"/>
      <w:ind w:right="851"/>
    </w:pPr>
    <w:rPr>
      <w:b/>
      <w:noProof/>
      <w:szCs w:val="22"/>
    </w:rPr>
  </w:style>
  <w:style w:type="paragraph" w:styleId="Titel">
    <w:name w:val="Title"/>
    <w:basedOn w:val="Standard"/>
    <w:qFormat/>
    <w:rsid w:val="00D24585"/>
    <w:pPr>
      <w:spacing w:before="0" w:after="576"/>
    </w:pPr>
    <w:rPr>
      <w:b/>
      <w:kern w:val="28"/>
      <w:sz w:val="32"/>
      <w:szCs w:val="32"/>
    </w:rPr>
  </w:style>
  <w:style w:type="paragraph" w:styleId="Funotentext">
    <w:name w:val="footnote text"/>
    <w:basedOn w:val="Standard"/>
    <w:rsid w:val="00D24585"/>
    <w:pPr>
      <w:tabs>
        <w:tab w:val="left" w:pos="284"/>
      </w:tabs>
      <w:spacing w:before="0" w:after="0" w:line="240" w:lineRule="auto"/>
      <w:ind w:left="284" w:hanging="284"/>
    </w:pPr>
    <w:rPr>
      <w:sz w:val="16"/>
    </w:rPr>
  </w:style>
  <w:style w:type="character" w:styleId="Funotenzeichen">
    <w:name w:val="footnote reference"/>
    <w:basedOn w:val="Absatz-Standardschriftart"/>
    <w:semiHidden/>
    <w:rsid w:val="00D24585"/>
    <w:rPr>
      <w:vertAlign w:val="superscript"/>
    </w:rPr>
  </w:style>
  <w:style w:type="character" w:customStyle="1" w:styleId="Handschrift">
    <w:name w:val="Handschrift"/>
    <w:basedOn w:val="Absatz-Standardschriftart"/>
    <w:rsid w:val="00D24585"/>
    <w:rPr>
      <w:rFonts w:ascii="Lucida Handwriting" w:hAnsi="Lucida Handwriting"/>
    </w:rPr>
  </w:style>
  <w:style w:type="paragraph" w:styleId="Verzeichnis2">
    <w:name w:val="toc 2"/>
    <w:basedOn w:val="Standard"/>
    <w:next w:val="Standard"/>
    <w:autoRedefine/>
    <w:rsid w:val="00D24585"/>
    <w:pPr>
      <w:tabs>
        <w:tab w:val="right" w:pos="9923"/>
      </w:tabs>
      <w:spacing w:after="0"/>
      <w:ind w:right="851"/>
    </w:pPr>
    <w:rPr>
      <w:noProof/>
      <w:szCs w:val="22"/>
    </w:rPr>
  </w:style>
  <w:style w:type="paragraph" w:styleId="Verzeichnis3">
    <w:name w:val="toc 3"/>
    <w:basedOn w:val="Standard"/>
    <w:next w:val="Standard"/>
    <w:rsid w:val="00D24585"/>
    <w:pPr>
      <w:tabs>
        <w:tab w:val="right" w:pos="9923"/>
      </w:tabs>
      <w:spacing w:before="0" w:after="0"/>
      <w:ind w:right="851"/>
    </w:pPr>
    <w:rPr>
      <w:i/>
      <w:noProof/>
      <w:szCs w:val="22"/>
    </w:rPr>
  </w:style>
  <w:style w:type="character" w:styleId="Seitenzahl">
    <w:name w:val="page number"/>
    <w:basedOn w:val="Absatz-Standardschriftart"/>
    <w:semiHidden/>
    <w:rsid w:val="00D24585"/>
  </w:style>
  <w:style w:type="character" w:styleId="Hyperlink">
    <w:name w:val="Hyperlink"/>
    <w:basedOn w:val="Absatz-Standardschriftart"/>
    <w:rsid w:val="00D24585"/>
    <w:rPr>
      <w:color w:val="0000FF"/>
      <w:u w:val="single"/>
    </w:rPr>
  </w:style>
  <w:style w:type="table" w:customStyle="1" w:styleId="TabelleTBZ">
    <w:name w:val="Tabelle_TBZ"/>
    <w:basedOn w:val="NormaleTabelle"/>
    <w:rsid w:val="00D24585"/>
    <w:tblPr/>
    <w:tblStylePr w:type="firstRow">
      <w:tblPr/>
      <w:tcPr>
        <w:tcBorders>
          <w:top w:val="single" w:sz="6" w:space="0" w:color="000000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astenZchn">
    <w:name w:val="Kasten Zchn"/>
    <w:basedOn w:val="Absatz-Standardschriftart"/>
    <w:link w:val="Kasten"/>
    <w:rsid w:val="00D24585"/>
    <w:rPr>
      <w:rFonts w:ascii="Arial" w:hAnsi="Arial"/>
      <w:sz w:val="22"/>
    </w:rPr>
  </w:style>
  <w:style w:type="table" w:styleId="Tabellenraster">
    <w:name w:val="Table Grid"/>
    <w:basedOn w:val="NormaleTabelle"/>
    <w:uiPriority w:val="39"/>
    <w:rsid w:val="00D24585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itel">
    <w:name w:val="T_Titel"/>
    <w:basedOn w:val="Standard"/>
    <w:rsid w:val="00D24585"/>
    <w:pPr>
      <w:suppressAutoHyphens/>
      <w:spacing w:before="851" w:after="567"/>
    </w:pPr>
    <w:rPr>
      <w:b/>
      <w:sz w:val="40"/>
    </w:rPr>
  </w:style>
  <w:style w:type="paragraph" w:customStyle="1" w:styleId="FussQuer">
    <w:name w:val="Fuss_Quer"/>
    <w:basedOn w:val="Fuzeile"/>
    <w:semiHidden/>
    <w:rsid w:val="00D24585"/>
    <w:pPr>
      <w:tabs>
        <w:tab w:val="center" w:pos="7088"/>
        <w:tab w:val="right" w:pos="14175"/>
      </w:tabs>
    </w:pPr>
  </w:style>
  <w:style w:type="paragraph" w:customStyle="1" w:styleId="KopfQuer">
    <w:name w:val="Kopf_Quer"/>
    <w:basedOn w:val="Kopfzeile"/>
    <w:semiHidden/>
    <w:rsid w:val="00D24585"/>
    <w:pPr>
      <w:tabs>
        <w:tab w:val="center" w:pos="7088"/>
        <w:tab w:val="right" w:pos="14175"/>
      </w:tabs>
    </w:pPr>
  </w:style>
  <w:style w:type="character" w:customStyle="1" w:styleId="berschrift1Zchn">
    <w:name w:val="Überschrift 1 Zchn"/>
    <w:basedOn w:val="Absatz-Standardschriftart"/>
    <w:link w:val="berschrift1"/>
    <w:rsid w:val="00D24585"/>
    <w:rPr>
      <w:rFonts w:ascii="Arial" w:hAnsi="Arial"/>
      <w:b/>
      <w:kern w:val="26"/>
      <w:sz w:val="26"/>
    </w:rPr>
  </w:style>
  <w:style w:type="character" w:customStyle="1" w:styleId="berschrift2Zchn">
    <w:name w:val="Überschrift 2 Zchn"/>
    <w:basedOn w:val="berschrift1Zchn"/>
    <w:link w:val="berschrift2"/>
    <w:rsid w:val="00D24585"/>
    <w:rPr>
      <w:rFonts w:ascii="Arial" w:hAnsi="Arial"/>
      <w:b/>
      <w:kern w:val="26"/>
      <w:sz w:val="22"/>
    </w:rPr>
  </w:style>
  <w:style w:type="paragraph" w:customStyle="1" w:styleId="TModul">
    <w:name w:val="T_Modul"/>
    <w:basedOn w:val="Standard"/>
    <w:rsid w:val="00D24585"/>
    <w:pPr>
      <w:suppressAutoHyphens/>
      <w:spacing w:before="288" w:after="288"/>
    </w:pPr>
    <w:rPr>
      <w:sz w:val="32"/>
    </w:rPr>
  </w:style>
  <w:style w:type="paragraph" w:customStyle="1" w:styleId="TAutor">
    <w:name w:val="T_Autor"/>
    <w:basedOn w:val="Standard"/>
    <w:rsid w:val="00D24585"/>
    <w:pPr>
      <w:suppressAutoHyphens/>
      <w:spacing w:before="288" w:after="288"/>
    </w:pPr>
    <w:rPr>
      <w:sz w:val="28"/>
    </w:rPr>
  </w:style>
  <w:style w:type="character" w:customStyle="1" w:styleId="CodeimText">
    <w:name w:val="Code_im_Text"/>
    <w:basedOn w:val="Absatz-Standardschriftart"/>
    <w:rsid w:val="00D24585"/>
    <w:rPr>
      <w:rFonts w:ascii="Courier New" w:hAnsi="Courier New"/>
      <w:sz w:val="22"/>
    </w:rPr>
  </w:style>
  <w:style w:type="character" w:customStyle="1" w:styleId="KopfzeileZchn">
    <w:name w:val="Kopfzeile Zchn"/>
    <w:basedOn w:val="Absatz-Standardschriftart"/>
    <w:link w:val="Kopfzeile"/>
    <w:rsid w:val="00D24585"/>
    <w:rPr>
      <w:rFonts w:ascii="Arial" w:hAnsi="Arial"/>
      <w:position w:val="4"/>
      <w:sz w:val="18"/>
      <w:szCs w:val="18"/>
    </w:rPr>
  </w:style>
  <w:style w:type="numbering" w:styleId="111111">
    <w:name w:val="Outline List 2"/>
    <w:basedOn w:val="KeineListe"/>
    <w:rsid w:val="00D24585"/>
    <w:pPr>
      <w:numPr>
        <w:numId w:val="2"/>
      </w:numPr>
    </w:pPr>
  </w:style>
  <w:style w:type="paragraph" w:styleId="StandardWeb">
    <w:name w:val="Normal (Web)"/>
    <w:basedOn w:val="Standard"/>
    <w:uiPriority w:val="99"/>
    <w:semiHidden/>
    <w:unhideWhenUsed/>
    <w:rsid w:val="002D75A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406C9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Listenabsatz">
    <w:name w:val="List Paragraph"/>
    <w:basedOn w:val="Standard"/>
    <w:uiPriority w:val="34"/>
    <w:qFormat/>
    <w:rsid w:val="000647CA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5377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5377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.ch/imgres?imgurl=http://www.bachofner.ch/wp/images/seitenbilder/Workshop_Praesentation.jpg&amp;imgrefurl=http://www.bachofner.ch/wp/index.php/workshops&amp;h=667&amp;w=1000&amp;tbnid=9dkRe5V3t2_HuM:&amp;zoom=1&amp;docid=80hI5tbv5UuJCM&amp;ei=VAoUVbjwJMbnywOclYLIDQ&amp;tbm=isch&amp;ved=0CEcQMyg_MD84yA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bz_neu\TBZ_vorlagen\TBZ_Skript_TS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6622CEFCA217245A09216D8B27692E0" ma:contentTypeVersion="0" ma:contentTypeDescription="Ein neues Dokument erstellen." ma:contentTypeScope="" ma:versionID="4bd2fc25e83a5209f9be0b180d7619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537A1B-84D2-446F-9979-8C5137BECC1F}"/>
</file>

<file path=customXml/itemProps2.xml><?xml version="1.0" encoding="utf-8"?>
<ds:datastoreItem xmlns:ds="http://schemas.openxmlformats.org/officeDocument/2006/customXml" ds:itemID="{0CAA6391-2572-4E9F-8366-F058CA68AE00}"/>
</file>

<file path=customXml/itemProps3.xml><?xml version="1.0" encoding="utf-8"?>
<ds:datastoreItem xmlns:ds="http://schemas.openxmlformats.org/officeDocument/2006/customXml" ds:itemID="{2CD93ABF-3320-4B5D-AC5C-47F86AD88918}"/>
</file>

<file path=docProps/app.xml><?xml version="1.0" encoding="utf-8"?>
<Properties xmlns="http://schemas.openxmlformats.org/officeDocument/2006/extended-properties" xmlns:vt="http://schemas.openxmlformats.org/officeDocument/2006/docPropsVTypes">
  <Template>TBZ_Skript_TS</Template>
  <TotalTime>0</TotalTime>
  <Pages>3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Skriptvorlage TBZ V 2.0</vt:lpstr>
    </vt:vector>
  </TitlesOfParts>
  <Company>TBZ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Skriptvorlage TBZ V 2.0</dc:title>
  <dc:creator>BarbaraMetzger</dc:creator>
  <cp:keywords>Skript, Arbeitsblatt, Prüfung, Lösung, Unterlage</cp:keywords>
  <cp:lastModifiedBy>Barbara Metzger</cp:lastModifiedBy>
  <cp:revision>5</cp:revision>
  <cp:lastPrinted>2015-03-26T13:46:00Z</cp:lastPrinted>
  <dcterms:created xsi:type="dcterms:W3CDTF">2015-03-26T13:51:00Z</dcterms:created>
  <dcterms:modified xsi:type="dcterms:W3CDTF">2020-11-23T14:39:00Z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0x01010086622CEFCA217245A09216D8B27692E0</vt:lpwstr>
  </property>
</Properties>
</file>