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695C" w14:textId="77777777" w:rsidR="00501FAA" w:rsidRPr="00C5637C" w:rsidRDefault="00501FAA" w:rsidP="003F4BD9"/>
    <w:sectPr w:rsidR="00501FAA" w:rsidRPr="00C5637C" w:rsidSect="00654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F1A3" w14:textId="77777777" w:rsidR="005A61FD" w:rsidRDefault="005A61FD" w:rsidP="00657B1D">
      <w:r>
        <w:separator/>
      </w:r>
    </w:p>
  </w:endnote>
  <w:endnote w:type="continuationSeparator" w:id="0">
    <w:p w14:paraId="5874D9F4" w14:textId="77777777" w:rsidR="005A61FD" w:rsidRDefault="005A61FD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97F5" w14:textId="77777777" w:rsidR="005A61FD" w:rsidRDefault="005A61F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55E" w14:textId="77777777" w:rsidR="005A61FD" w:rsidRDefault="005A61F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81C6" w14:textId="77777777" w:rsidR="005A61FD" w:rsidRDefault="005A61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1B59" w14:textId="77777777" w:rsidR="005A61FD" w:rsidRDefault="005A61FD" w:rsidP="00657B1D">
      <w:r>
        <w:separator/>
      </w:r>
    </w:p>
  </w:footnote>
  <w:footnote w:type="continuationSeparator" w:id="0">
    <w:p w14:paraId="03C87A80" w14:textId="77777777" w:rsidR="005A61FD" w:rsidRDefault="005A61FD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31B9" w14:textId="77777777" w:rsidR="005A61FD" w:rsidRDefault="005A61F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AC26" w14:textId="77777777" w:rsidR="00AA1DFF" w:rsidRDefault="005E0F93" w:rsidP="00C95ACB">
    <w:pPr>
      <w:pStyle w:val="Kopfzeile"/>
      <w:rPr>
        <w:rFonts w:asciiTheme="majorHAnsi" w:hAnsiTheme="majorHAnsi"/>
      </w:rPr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6770F4" wp14:editId="0565403F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AF61E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6770F4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736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237AF61E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1552" behindDoc="0" locked="1" layoutInCell="1" allowOverlap="1" wp14:anchorId="185E7141" wp14:editId="7A2B7F36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1BC2816" wp14:editId="5A5ABC5E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511305DE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2D7087B5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403C685C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61D4EAB1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687C6604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C2816" id="###DraftMode###1026" o:spid="_x0000_s1027" type="#_x0000_t202" alt="100.75?20.85" style="position:absolute;margin-left:1pt;margin-top:52.45pt;width:0;height:0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511305DE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2D7087B5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403C685C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61D4EAB1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687C6604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93D09" wp14:editId="25A768C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BAD45" id="_s3" o:spid="_x0000_s1026" type="#_x0000_t20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181F12E3" w14:textId="7F66E507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72576" behindDoc="0" locked="0" layoutInCell="1" allowOverlap="1" wp14:anchorId="226B39FD" wp14:editId="069C7262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1456">
      <w:rPr>
        <w:bCs/>
        <w:lang w:val="de-DE"/>
      </w:rPr>
      <w:fldChar w:fldCharType="begin"/>
    </w:r>
    <w:r w:rsidR="00E71456">
      <w:rPr>
        <w:bCs/>
        <w:lang w:val="de-DE"/>
      </w:rPr>
      <w:instrText xml:space="preserve"> DOCVARIABLE  Abteilung  \* MERGEFORMAT </w:instrText>
    </w:r>
    <w:r w:rsidR="00E71456">
      <w:rPr>
        <w:bCs/>
        <w:lang w:val="de-DE"/>
      </w:rPr>
      <w:fldChar w:fldCharType="separate"/>
    </w:r>
    <w:r w:rsidR="005A61FD">
      <w:rPr>
        <w:bCs/>
        <w:lang w:val="de-DE"/>
      </w:rPr>
      <w:t>Informationstechnik</w:t>
    </w:r>
    <w:r w:rsidR="00E71456">
      <w:rPr>
        <w:bCs/>
        <w:lang w:val="de-DE"/>
      </w:rPr>
      <w:fldChar w:fldCharType="end"/>
    </w:r>
  </w:p>
  <w:p w14:paraId="7B244349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DCDA6A" wp14:editId="45B3F2EB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14721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E71456">
                            <w:rPr>
                              <w:noProof/>
                            </w:rPr>
                            <w:fldChar w:fldCharType="begin"/>
                          </w:r>
                          <w:r w:rsidR="00E7145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E71456">
                            <w:rPr>
                              <w:noProof/>
                            </w:rP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 w:rsidR="00E7145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DCDA6A" id="Textfeld 5" o:spid="_x0000_s1028" type="#_x0000_t202" style="position:absolute;margin-left:-38.85pt;margin-top:42.55pt;width:37.4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9714721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E71456">
                      <w:rPr>
                        <w:noProof/>
                      </w:rPr>
                      <w:fldChar w:fldCharType="begin"/>
                    </w:r>
                    <w:r w:rsidR="00E71456">
                      <w:rPr>
                        <w:noProof/>
                      </w:rPr>
                      <w:instrText xml:space="preserve"> NUMPAGES   \* MERGEFORMAT </w:instrText>
                    </w:r>
                    <w:r w:rsidR="00E71456">
                      <w:rPr>
                        <w:noProof/>
                      </w:rP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 w:rsidR="00E7145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sdt>
      <w:sdtPr>
        <w:alias w:val="CustomElements.Header.Script3"/>
        <w:id w:val="-328590004"/>
        <w:dataBinding w:xpath="//Text[@id='CustomElements.Header.Script3']" w:storeItemID="{9864DCC4-9917-4D78-A8E5-F884389A5993}"/>
        <w:text w:multiLine="1"/>
      </w:sdtPr>
      <w:sdtEndPr/>
      <w:sdtContent>
        <w:r w:rsidR="00501FAA" w:rsidRPr="00501FAA">
          <w:t>Fach/Thema/Unterthema/Version</w:t>
        </w:r>
      </w:sdtContent>
    </w:sdt>
    <w:r w:rsidRPr="003B1F95">
      <w:rPr>
        <w:noProof/>
        <w:sz w:val="2"/>
        <w:szCs w:val="2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F8B7" w14:textId="77777777" w:rsidR="005A61FD" w:rsidRDefault="005A61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1D4443C"/>
    <w:multiLevelType w:val="multilevel"/>
    <w:tmpl w:val="E8687368"/>
    <w:lvl w:ilvl="0">
      <w:start w:val="1"/>
      <w:numFmt w:val="decimal"/>
      <w:lvlRestart w:val="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Ue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Ue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084F73"/>
    <w:multiLevelType w:val="multilevel"/>
    <w:tmpl w:val="7CCAD090"/>
    <w:lvl w:ilvl="0">
      <w:start w:val="1"/>
      <w:numFmt w:val="decimal"/>
      <w:lvlRestart w:val="0"/>
      <w:pStyle w:val="berschrift1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5A61FD"/>
    <w:rsid w:val="0000654A"/>
    <w:rsid w:val="00006E44"/>
    <w:rsid w:val="00017DC5"/>
    <w:rsid w:val="00045B46"/>
    <w:rsid w:val="0005594F"/>
    <w:rsid w:val="000762D4"/>
    <w:rsid w:val="00082ECF"/>
    <w:rsid w:val="000841A7"/>
    <w:rsid w:val="000B6383"/>
    <w:rsid w:val="000E1124"/>
    <w:rsid w:val="000F3B53"/>
    <w:rsid w:val="000F65C3"/>
    <w:rsid w:val="00106FA6"/>
    <w:rsid w:val="00111663"/>
    <w:rsid w:val="001570C8"/>
    <w:rsid w:val="00170D9E"/>
    <w:rsid w:val="0018083F"/>
    <w:rsid w:val="001825CD"/>
    <w:rsid w:val="0018470A"/>
    <w:rsid w:val="001B0024"/>
    <w:rsid w:val="001B1A6B"/>
    <w:rsid w:val="001F2400"/>
    <w:rsid w:val="00203921"/>
    <w:rsid w:val="002111A2"/>
    <w:rsid w:val="002502B0"/>
    <w:rsid w:val="0027418D"/>
    <w:rsid w:val="002A62C4"/>
    <w:rsid w:val="002B1E35"/>
    <w:rsid w:val="002D0F93"/>
    <w:rsid w:val="002E1081"/>
    <w:rsid w:val="00314D27"/>
    <w:rsid w:val="00327DE1"/>
    <w:rsid w:val="00350005"/>
    <w:rsid w:val="003755C2"/>
    <w:rsid w:val="0037787E"/>
    <w:rsid w:val="003808CE"/>
    <w:rsid w:val="003838FC"/>
    <w:rsid w:val="00397D0A"/>
    <w:rsid w:val="003A0343"/>
    <w:rsid w:val="003B66F4"/>
    <w:rsid w:val="003D0FCA"/>
    <w:rsid w:val="003D67DF"/>
    <w:rsid w:val="003E14BF"/>
    <w:rsid w:val="003F4BD9"/>
    <w:rsid w:val="00416112"/>
    <w:rsid w:val="004202F9"/>
    <w:rsid w:val="0042613A"/>
    <w:rsid w:val="00430F78"/>
    <w:rsid w:val="004345B1"/>
    <w:rsid w:val="0046645B"/>
    <w:rsid w:val="00491D4F"/>
    <w:rsid w:val="004A22AC"/>
    <w:rsid w:val="004A2D85"/>
    <w:rsid w:val="004D7D20"/>
    <w:rsid w:val="004E0DB9"/>
    <w:rsid w:val="00501FAA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A61FD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36845"/>
    <w:rsid w:val="00753312"/>
    <w:rsid w:val="00755018"/>
    <w:rsid w:val="00756B38"/>
    <w:rsid w:val="00760A3B"/>
    <w:rsid w:val="00761683"/>
    <w:rsid w:val="00761E3D"/>
    <w:rsid w:val="00766006"/>
    <w:rsid w:val="0077627C"/>
    <w:rsid w:val="0078412A"/>
    <w:rsid w:val="007924EB"/>
    <w:rsid w:val="007B4AC6"/>
    <w:rsid w:val="007B60C0"/>
    <w:rsid w:val="007C3EF6"/>
    <w:rsid w:val="007D3356"/>
    <w:rsid w:val="007D6F67"/>
    <w:rsid w:val="00807738"/>
    <w:rsid w:val="008168E6"/>
    <w:rsid w:val="0086180F"/>
    <w:rsid w:val="00871B3B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1736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67B99"/>
    <w:rsid w:val="00AA10D7"/>
    <w:rsid w:val="00AA1DFF"/>
    <w:rsid w:val="00AC64C0"/>
    <w:rsid w:val="00AD3C46"/>
    <w:rsid w:val="00B14586"/>
    <w:rsid w:val="00B219E3"/>
    <w:rsid w:val="00B30D72"/>
    <w:rsid w:val="00B46A7D"/>
    <w:rsid w:val="00B660C8"/>
    <w:rsid w:val="00B84709"/>
    <w:rsid w:val="00BC1FB6"/>
    <w:rsid w:val="00BE1068"/>
    <w:rsid w:val="00C5637C"/>
    <w:rsid w:val="00C8280B"/>
    <w:rsid w:val="00C867C9"/>
    <w:rsid w:val="00C95ACB"/>
    <w:rsid w:val="00CC033F"/>
    <w:rsid w:val="00CF5D74"/>
    <w:rsid w:val="00D03CF9"/>
    <w:rsid w:val="00D344CD"/>
    <w:rsid w:val="00D47AC3"/>
    <w:rsid w:val="00D73FF0"/>
    <w:rsid w:val="00DA4F15"/>
    <w:rsid w:val="00DA73EA"/>
    <w:rsid w:val="00DF2823"/>
    <w:rsid w:val="00DF78D4"/>
    <w:rsid w:val="00E047CE"/>
    <w:rsid w:val="00E476AA"/>
    <w:rsid w:val="00E6204F"/>
    <w:rsid w:val="00E62E36"/>
    <w:rsid w:val="00E71456"/>
    <w:rsid w:val="00E9205C"/>
    <w:rsid w:val="00E93579"/>
    <w:rsid w:val="00EB3B85"/>
    <w:rsid w:val="00EC1740"/>
    <w:rsid w:val="00EE429B"/>
    <w:rsid w:val="00EF6212"/>
    <w:rsid w:val="00F0050E"/>
    <w:rsid w:val="00F010F7"/>
    <w:rsid w:val="00F36283"/>
    <w:rsid w:val="00F44332"/>
    <w:rsid w:val="00F47A73"/>
    <w:rsid w:val="00F533C1"/>
    <w:rsid w:val="00F851D8"/>
    <w:rsid w:val="00F9140C"/>
    <w:rsid w:val="00F95861"/>
    <w:rsid w:val="00F96CDE"/>
    <w:rsid w:val="00FA0F56"/>
    <w:rsid w:val="00FB29B2"/>
    <w:rsid w:val="00FB31F9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4266F9"/>
  <w15:docId w15:val="{D3198F8B-4832-4101-8796-1FC4A6E0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0F56"/>
    <w:pPr>
      <w:keepNext/>
      <w:keepLines/>
      <w:numPr>
        <w:numId w:val="5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F56"/>
    <w:pPr>
      <w:keepNext/>
      <w:keepLines/>
      <w:numPr>
        <w:ilvl w:val="1"/>
        <w:numId w:val="5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0F5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501FAA"/>
    <w:tblPr/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oesung">
    <w:name w:val="Loesung"/>
    <w:aliases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ueckentextein">
    <w:name w:val="Lueckentext_ein"/>
    <w:aliases w:val="Lückentext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ueckentextaus">
    <w:name w:val="Lueckentext_aus"/>
    <w:aliases w:val="Lückentext_aus"/>
    <w:basedOn w:val="Lue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customStyle="1" w:styleId="Ueberschrift2">
    <w:name w:val="Ueberschrift 2"/>
    <w:basedOn w:val="Standard"/>
    <w:rsid w:val="000762D4"/>
    <w:pPr>
      <w:numPr>
        <w:ilvl w:val="1"/>
        <w:numId w:val="4"/>
      </w:numPr>
    </w:pPr>
  </w:style>
  <w:style w:type="paragraph" w:customStyle="1" w:styleId="Ueberschrift3">
    <w:name w:val="Ueberschrift 3"/>
    <w:basedOn w:val="Standard"/>
    <w:rsid w:val="000762D4"/>
    <w:pPr>
      <w:numPr>
        <w:ilvl w:val="2"/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oetzer\OneDrive%20-%20TBZ\Vorlagen\TBZ\f31-03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uegen" screentip="hiermit fügen Sie ein TBZ-Titlblatt ein" image="logo"/>
          <button id="Inhaltsvz" label="InhaltsVz einfügen" size="large" onAction="Inhaltsvz_Einfue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uegen" screentip="hiermit fügen Sie 5 mm-Karos in den Text ein" image="Karos"/>
          <button id="Linien" label="Linien einfügen" size="large" onAction="Linien_einfue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5F301CCB87B4E8F5CCF1C923A4B13" ma:contentTypeVersion="8" ma:contentTypeDescription="Ein neues Dokument erstellen." ma:contentTypeScope="" ma:versionID="9b3503f774b82299b2ba6a8e8af7fadb">
  <xsd:schema xmlns:xsd="http://www.w3.org/2001/XMLSchema" xmlns:xs="http://www.w3.org/2001/XMLSchema" xmlns:p="http://schemas.microsoft.com/office/2006/metadata/properties" xmlns:ns2="76ebd90f-9166-4c6c-a7a8-155772bb0ad7" targetNamespace="http://schemas.microsoft.com/office/2006/metadata/properties" ma:root="true" ma:fieldsID="9a643992e7c5b3acfda34fb6f0dbd11c" ns2:_="">
    <xsd:import namespace="76ebd90f-9166-4c6c-a7a8-155772bb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5245B-B318-4F73-864E-E374351045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51F9B9-9EEA-4583-86BB-072353615D49}"/>
</file>

<file path=customXml/itemProps3.xml><?xml version="1.0" encoding="utf-8"?>
<ds:datastoreItem xmlns:ds="http://schemas.openxmlformats.org/officeDocument/2006/customXml" ds:itemID="{337B4BCD-FD13-4026-A042-36E5120F93A9}"/>
</file>

<file path=customXml/itemProps4.xml><?xml version="1.0" encoding="utf-8"?>
<ds:datastoreItem xmlns:ds="http://schemas.openxmlformats.org/officeDocument/2006/customXml" ds:itemID="{0042A497-BCBB-43F2-91B4-F8490B94AA24}"/>
</file>

<file path=docProps/app.xml><?xml version="1.0" encoding="utf-8"?>
<Properties xmlns="http://schemas.openxmlformats.org/officeDocument/2006/extended-properties" xmlns:vt="http://schemas.openxmlformats.org/officeDocument/2006/docPropsVTypes">
  <Template>f31-03.dotm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Götzer Leandro</dc:creator>
  <cp:lastModifiedBy>Götzer Leandro</cp:lastModifiedBy>
  <cp:revision>3</cp:revision>
  <cp:lastPrinted>2016-01-28T10:48:00Z</cp:lastPrinted>
  <dcterms:created xsi:type="dcterms:W3CDTF">2021-09-17T14:59:00Z</dcterms:created>
  <dcterms:modified xsi:type="dcterms:W3CDTF">2021-09-17T15:02:00Z</dcterms:modified>
  <cp:contentStatus>Version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